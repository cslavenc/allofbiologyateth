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2AE41" w14:textId="77777777" w:rsidR="00D22691" w:rsidRDefault="00BF54D5" w:rsidP="00BF54D5">
      <w:pPr>
        <w:pStyle w:val="Heading1"/>
        <w:jc w:val="center"/>
      </w:pPr>
      <w:r>
        <w:t>ODE Modeling Exercises</w:t>
      </w:r>
    </w:p>
    <w:p w14:paraId="621BDC67" w14:textId="07132F9C" w:rsidR="00764AC3" w:rsidRDefault="00174EC8" w:rsidP="00174EC8">
      <w:pPr>
        <w:pStyle w:val="Heading2"/>
        <w:rPr>
          <w:color w:val="FF0000"/>
        </w:rPr>
      </w:pPr>
      <w:r>
        <w:t xml:space="preserve">Exercise </w:t>
      </w:r>
      <w:r w:rsidR="00036034">
        <w:t>3</w:t>
      </w:r>
      <w:r>
        <w:t xml:space="preserve">: </w:t>
      </w:r>
      <w:r w:rsidR="0048040D">
        <w:t xml:space="preserve">ODE Modeling. </w:t>
      </w:r>
      <w:r w:rsidR="003A2B7C">
        <w:t>Single reaction model</w:t>
      </w:r>
      <w:r w:rsidR="00183E61">
        <w:t xml:space="preserve"> </w:t>
      </w:r>
      <w:r w:rsidR="00183E61">
        <w:rPr>
          <w:color w:val="FF0000"/>
        </w:rPr>
        <w:t xml:space="preserve">- </w:t>
      </w:r>
      <w:r w:rsidR="00A3192E">
        <w:rPr>
          <w:color w:val="FF0000"/>
        </w:rPr>
        <w:t>Solutions</w:t>
      </w:r>
    </w:p>
    <w:p w14:paraId="76C34DBA" w14:textId="77777777" w:rsidR="00183E61" w:rsidRDefault="00183E61" w:rsidP="00183E61">
      <w:pPr>
        <w:rPr>
          <w:color w:val="FF0000"/>
        </w:rPr>
      </w:pPr>
    </w:p>
    <w:p w14:paraId="677B943F" w14:textId="77777777" w:rsidR="0048040D" w:rsidRPr="00D22D7E" w:rsidRDefault="00B9737C" w:rsidP="00D22D7E">
      <w:pPr>
        <w:jc w:val="left"/>
        <w:rPr>
          <w:b/>
        </w:rPr>
      </w:pPr>
      <w:r w:rsidRPr="00B9737C">
        <w:rPr>
          <w:b/>
        </w:rPr>
        <w:t>ODE Modeling basics</w:t>
      </w:r>
      <w:r>
        <w:rPr>
          <w:b/>
        </w:rPr>
        <w:t>:</w:t>
      </w:r>
    </w:p>
    <w:p w14:paraId="0AF31E9D" w14:textId="13414BBF" w:rsidR="001008A6" w:rsidRDefault="0003685E" w:rsidP="001008A6">
      <w:pPr>
        <w:pStyle w:val="ListParagraph"/>
        <w:numPr>
          <w:ilvl w:val="0"/>
          <w:numId w:val="1"/>
        </w:numPr>
      </w:pPr>
      <w:r>
        <w:t>What are t</w:t>
      </w:r>
      <w:r w:rsidR="00FE2F8F">
        <w:t xml:space="preserve">he </w:t>
      </w:r>
      <w:r w:rsidR="00B91361">
        <w:t xml:space="preserve">two </w:t>
      </w:r>
      <w:r w:rsidR="00FE2F8F">
        <w:t xml:space="preserve">main assumptions </w:t>
      </w:r>
      <w:r>
        <w:t xml:space="preserve">made </w:t>
      </w:r>
      <w:r w:rsidR="00051626">
        <w:t xml:space="preserve">in </w:t>
      </w:r>
      <w:r w:rsidR="000B6133">
        <w:t>kinetic</w:t>
      </w:r>
      <w:r w:rsidR="00051626">
        <w:t xml:space="preserve"> model</w:t>
      </w:r>
      <w:r w:rsidR="000B6133">
        <w:t xml:space="preserve">ing of metabolic </w:t>
      </w:r>
      <w:r w:rsidR="002906BC">
        <w:t>reactions with</w:t>
      </w:r>
      <w:r>
        <w:t xml:space="preserve"> </w:t>
      </w:r>
      <w:r w:rsidR="00745608">
        <w:t>Ordinary Differential Equations (</w:t>
      </w:r>
      <w:r>
        <w:t>ODE</w:t>
      </w:r>
      <w:r w:rsidR="008C3B9C">
        <w:t>s</w:t>
      </w:r>
      <w:r w:rsidR="00745608">
        <w:t>)</w:t>
      </w:r>
      <w:r>
        <w:t>?</w:t>
      </w:r>
    </w:p>
    <w:p w14:paraId="311FA020" w14:textId="595C1F04" w:rsidR="00A3192E" w:rsidRDefault="00183E61" w:rsidP="00183E61">
      <w:pPr>
        <w:ind w:firstLine="360"/>
        <w:rPr>
          <w:color w:val="FF0000"/>
        </w:rPr>
      </w:pPr>
      <w:r w:rsidRPr="00183E61">
        <w:rPr>
          <w:color w:val="FF0000"/>
        </w:rPr>
        <w:t xml:space="preserve">Answer: </w:t>
      </w:r>
      <w:r w:rsidR="00A3192E">
        <w:rPr>
          <w:color w:val="FF0000"/>
        </w:rPr>
        <w:tab/>
        <w:t>1. The number of molecules in large</w:t>
      </w:r>
    </w:p>
    <w:p w14:paraId="6D049018" w14:textId="68051063" w:rsidR="00183E61" w:rsidRDefault="00A3192E" w:rsidP="00A3192E">
      <w:pPr>
        <w:ind w:left="720" w:firstLine="720"/>
        <w:rPr>
          <w:color w:val="FF0000"/>
        </w:rPr>
      </w:pPr>
      <w:r>
        <w:rPr>
          <w:color w:val="FF0000"/>
        </w:rPr>
        <w:t>2. The system is well-mixed (no spatial heterogeneities)</w:t>
      </w:r>
    </w:p>
    <w:p w14:paraId="255281FB" w14:textId="78081E0A" w:rsidR="00A3192E" w:rsidRPr="00183E61" w:rsidRDefault="00A3192E" w:rsidP="00A3192E">
      <w:pPr>
        <w:ind w:left="720" w:firstLine="720"/>
        <w:rPr>
          <w:color w:val="FF0000"/>
        </w:rPr>
      </w:pPr>
      <w:r>
        <w:rPr>
          <w:color w:val="FF0000"/>
        </w:rPr>
        <w:t>(In the lecture slides, it can be found in Stelling-1, p.22 and Saue</w:t>
      </w:r>
      <w:r w:rsidR="00FC4D8F">
        <w:rPr>
          <w:color w:val="FF0000"/>
        </w:rPr>
        <w:t>r</w:t>
      </w:r>
      <w:r>
        <w:rPr>
          <w:color w:val="FF0000"/>
        </w:rPr>
        <w:t>-</w:t>
      </w:r>
      <w:bookmarkStart w:id="0" w:name="_GoBack"/>
      <w:bookmarkEnd w:id="0"/>
      <w:r>
        <w:rPr>
          <w:color w:val="FF0000"/>
        </w:rPr>
        <w:t>2, p.22)</w:t>
      </w:r>
    </w:p>
    <w:p w14:paraId="2BEA2BD4" w14:textId="20C7BA94" w:rsidR="0012606F" w:rsidRDefault="00B91361" w:rsidP="0012606F">
      <w:pPr>
        <w:pStyle w:val="ListParagraph"/>
        <w:numPr>
          <w:ilvl w:val="0"/>
          <w:numId w:val="1"/>
        </w:numPr>
      </w:pPr>
      <w:r>
        <w:t>Write formula</w:t>
      </w:r>
      <w:r w:rsidR="000B6133">
        <w:t>s</w:t>
      </w:r>
      <w:r>
        <w:t xml:space="preserve"> for two </w:t>
      </w:r>
      <w:r w:rsidR="00A14429">
        <w:t xml:space="preserve">elementary reactions (production </w:t>
      </w:r>
      <w:r w:rsidR="00FA34F4">
        <w:t>and</w:t>
      </w:r>
      <w:r w:rsidR="00A14429">
        <w:t xml:space="preserve"> </w:t>
      </w:r>
      <w:r w:rsidR="0012606F">
        <w:t>degradation</w:t>
      </w:r>
      <w:r w:rsidR="00A14429">
        <w:t xml:space="preserve">) </w:t>
      </w:r>
      <w:r w:rsidR="000B6133">
        <w:t xml:space="preserve">using </w:t>
      </w:r>
      <w:r w:rsidR="00A14429">
        <w:t>ODEs.</w:t>
      </w:r>
    </w:p>
    <w:p w14:paraId="7046214A" w14:textId="77777777" w:rsidR="00A3192E" w:rsidRDefault="00183E61" w:rsidP="00A3192E">
      <w:pPr>
        <w:pStyle w:val="ListParagraph"/>
        <w:ind w:left="360"/>
        <w:rPr>
          <w:color w:val="FF0000"/>
        </w:rPr>
      </w:pPr>
      <w:r w:rsidRPr="00183E61">
        <w:rPr>
          <w:color w:val="FF0000"/>
        </w:rPr>
        <w:t>Answer:</w:t>
      </w:r>
    </w:p>
    <w:p w14:paraId="392F89E7" w14:textId="4D7811D6" w:rsidR="00A3192E" w:rsidRDefault="00183E61" w:rsidP="00A3192E">
      <w:pPr>
        <w:pStyle w:val="ListParagraph"/>
        <w:ind w:left="360"/>
      </w:pPr>
      <w:r w:rsidRPr="00183E61">
        <w:rPr>
          <w:color w:val="FF0000"/>
        </w:rPr>
        <w:t xml:space="preserve"> </w:t>
      </w:r>
      <w:r w:rsidR="00A3192E">
        <w:rPr>
          <w:noProof/>
          <w:lang w:val="de-CH" w:eastAsia="de-CH"/>
        </w:rPr>
        <w:drawing>
          <wp:inline distT="0" distB="0" distL="0" distR="0" wp14:anchorId="3DB1C2D4" wp14:editId="678C1601">
            <wp:extent cx="1351722" cy="6486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67" cy="64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92E">
        <w:t xml:space="preserve"> </w:t>
      </w:r>
      <w:r w:rsidR="00A3192E" w:rsidRPr="00737C4E">
        <w:t xml:space="preserve"> </w:t>
      </w:r>
      <w:r w:rsidR="00A3192E">
        <w:rPr>
          <w:noProof/>
          <w:lang w:val="de-CH" w:eastAsia="de-CH"/>
        </w:rPr>
        <w:drawing>
          <wp:inline distT="0" distB="0" distL="0" distR="0" wp14:anchorId="04352026" wp14:editId="051F07FB">
            <wp:extent cx="1304014" cy="7388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718" cy="7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92E">
        <w:t xml:space="preserve"> </w:t>
      </w:r>
    </w:p>
    <w:p w14:paraId="6FCA4479" w14:textId="77777777" w:rsidR="00A3192E" w:rsidRPr="00737C4E" w:rsidRDefault="00A3192E" w:rsidP="00A3192E">
      <w:pPr>
        <w:pStyle w:val="ListParagraph"/>
        <w:ind w:left="360"/>
      </w:pPr>
      <w:r>
        <w:rPr>
          <w:noProof/>
          <w:lang w:val="de-CH" w:eastAsia="de-CH"/>
        </w:rPr>
        <w:drawing>
          <wp:inline distT="0" distB="0" distL="0" distR="0" wp14:anchorId="1281E82D" wp14:editId="1CB4BE79">
            <wp:extent cx="1248355" cy="46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216" cy="4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35D">
        <w:t xml:space="preserve"> </w:t>
      </w:r>
      <w:r>
        <w:rPr>
          <w:noProof/>
          <w:lang w:val="de-CH" w:eastAsia="de-CH"/>
        </w:rPr>
        <w:drawing>
          <wp:inline distT="0" distB="0" distL="0" distR="0" wp14:anchorId="5CFBDD4E" wp14:editId="4565DFC3">
            <wp:extent cx="1661823" cy="5649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052" cy="56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89F2" w14:textId="55FBD537" w:rsidR="00183E61" w:rsidRDefault="00183E61" w:rsidP="00183E61">
      <w:pPr>
        <w:ind w:firstLine="360"/>
      </w:pPr>
    </w:p>
    <w:p w14:paraId="51A01FBC" w14:textId="77777777" w:rsidR="009770E5" w:rsidRPr="00737C4E" w:rsidRDefault="00A14429" w:rsidP="00737C4E">
      <w:pPr>
        <w:pStyle w:val="ListParagraph"/>
        <w:ind w:left="360"/>
      </w:pPr>
      <w:r>
        <w:t xml:space="preserve"> </w:t>
      </w:r>
      <w:r w:rsidR="00737C4E" w:rsidRPr="00737C4E">
        <w:t xml:space="preserve"> </w:t>
      </w:r>
    </w:p>
    <w:p w14:paraId="06EE4039" w14:textId="77777777" w:rsidR="00803A4E" w:rsidRDefault="00803A4E" w:rsidP="00803A4E">
      <w:pPr>
        <w:rPr>
          <w:b/>
        </w:rPr>
      </w:pPr>
      <w:r w:rsidRPr="00803A4E">
        <w:rPr>
          <w:b/>
        </w:rPr>
        <w:t xml:space="preserve">Learning to build ODE models through a simple </w:t>
      </w:r>
      <w:r w:rsidR="00880BD7">
        <w:rPr>
          <w:b/>
        </w:rPr>
        <w:t>substrate-product reaction system</w:t>
      </w:r>
      <w:r w:rsidRPr="00803A4E">
        <w:rPr>
          <w:b/>
        </w:rPr>
        <w:t>.</w:t>
      </w:r>
    </w:p>
    <w:p w14:paraId="7D2284C6" w14:textId="77777777" w:rsidR="00743C25" w:rsidRPr="00743C25" w:rsidRDefault="00743C25" w:rsidP="00803A4E">
      <w:r>
        <w:t>Consider the following simple enzymatic reaction mechanism</w:t>
      </w:r>
    </w:p>
    <w:p w14:paraId="304C975E" w14:textId="77777777" w:rsidR="00636431" w:rsidRPr="00803A4E" w:rsidRDefault="002A0261" w:rsidP="00636431">
      <w:pPr>
        <w:jc w:val="center"/>
        <w:rPr>
          <w:b/>
        </w:rPr>
      </w:pPr>
      <w:r>
        <w:rPr>
          <w:b/>
          <w:noProof/>
          <w:lang w:val="de-CH" w:eastAsia="de-CH"/>
        </w:rPr>
        <w:drawing>
          <wp:inline distT="0" distB="0" distL="0" distR="0" wp14:anchorId="15BA92A9" wp14:editId="31992C4C">
            <wp:extent cx="3077155" cy="958748"/>
            <wp:effectExtent l="0" t="0" r="0" b="0"/>
            <wp:docPr id="8" name="Picture 8" descr="C:\Users\christod\Downloads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d\Downloads\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46" cy="96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94F" w14:textId="6EDFB2FF" w:rsidR="00766059" w:rsidRDefault="00FA34F4" w:rsidP="00FA34F4">
      <w:r>
        <w:t xml:space="preserve">3) </w:t>
      </w:r>
      <w:r w:rsidR="00F46B9F">
        <w:t xml:space="preserve">Enzyme Kinetics: </w:t>
      </w:r>
      <w:r w:rsidR="00083926">
        <w:t>Mass Action Law vs. Approximation</w:t>
      </w:r>
      <w:r w:rsidR="00803A4E">
        <w:t xml:space="preserve"> (</w:t>
      </w:r>
      <w:r w:rsidR="00F46B9F">
        <w:t xml:space="preserve">Michaelis </w:t>
      </w:r>
      <w:r w:rsidR="003A7008">
        <w:t>–</w:t>
      </w:r>
      <w:r w:rsidR="00F46B9F">
        <w:t xml:space="preserve"> Menten</w:t>
      </w:r>
      <w:r w:rsidR="00083926">
        <w:t xml:space="preserve"> Law</w:t>
      </w:r>
      <w:r w:rsidR="00803A4E">
        <w:t>)</w:t>
      </w:r>
      <w:r w:rsidR="003A7008">
        <w:t xml:space="preserve">. </w:t>
      </w:r>
      <w:r w:rsidR="00094F7D">
        <w:t>The above describe</w:t>
      </w:r>
      <w:r w:rsidR="005872E0">
        <w:t>d</w:t>
      </w:r>
      <w:r w:rsidR="00094F7D">
        <w:t xml:space="preserve"> </w:t>
      </w:r>
      <w:r w:rsidR="001370DA">
        <w:t xml:space="preserve">artificial </w:t>
      </w:r>
      <w:r w:rsidR="005B711F">
        <w:t>system</w:t>
      </w:r>
      <w:r w:rsidR="00094F7D">
        <w:t xml:space="preserve"> </w:t>
      </w:r>
      <w:r w:rsidR="007A2B6A">
        <w:t>includes</w:t>
      </w:r>
      <w:r w:rsidR="00094F7D">
        <w:t xml:space="preserve"> four </w:t>
      </w:r>
      <w:r w:rsidR="00912D81">
        <w:t xml:space="preserve">species / </w:t>
      </w:r>
      <w:r w:rsidR="00094F7D">
        <w:t>state variable</w:t>
      </w:r>
      <w:r w:rsidR="00164BFD">
        <w:t>s</w:t>
      </w:r>
      <w:r w:rsidR="00094F7D">
        <w:t xml:space="preserve"> (E, S, ES, P). </w:t>
      </w:r>
    </w:p>
    <w:p w14:paraId="116CBC1B" w14:textId="6E5AE4B1" w:rsidR="00083926" w:rsidRDefault="000B6133" w:rsidP="00083926">
      <w:pPr>
        <w:pStyle w:val="ListParagraph"/>
        <w:numPr>
          <w:ilvl w:val="0"/>
          <w:numId w:val="6"/>
        </w:numPr>
      </w:pPr>
      <w:r>
        <w:t>W</w:t>
      </w:r>
      <w:r w:rsidR="00083926">
        <w:t xml:space="preserve">hat are the </w:t>
      </w:r>
      <w:r>
        <w:t xml:space="preserve">two </w:t>
      </w:r>
      <w:r w:rsidR="00083926">
        <w:t>assumptions</w:t>
      </w:r>
      <w:r>
        <w:t xml:space="preserve"> and two </w:t>
      </w:r>
      <w:r w:rsidR="00083926">
        <w:t xml:space="preserve">simplifications that </w:t>
      </w:r>
      <w:r>
        <w:t>were</w:t>
      </w:r>
      <w:r w:rsidR="00083926">
        <w:t xml:space="preserve"> made </w:t>
      </w:r>
      <w:r>
        <w:t xml:space="preserve">to derive an analytical solution for the </w:t>
      </w:r>
      <w:proofErr w:type="spellStart"/>
      <w:r w:rsidR="0078612D">
        <w:t>Michaelis</w:t>
      </w:r>
      <w:proofErr w:type="spellEnd"/>
      <w:r w:rsidR="0078612D">
        <w:t xml:space="preserve"> </w:t>
      </w:r>
      <w:proofErr w:type="spellStart"/>
      <w:r w:rsidR="0078612D">
        <w:t>Menten</w:t>
      </w:r>
      <w:proofErr w:type="spellEnd"/>
      <w:r w:rsidR="0078612D">
        <w:t xml:space="preserve"> approximation</w:t>
      </w:r>
      <w:r>
        <w:t>?</w:t>
      </w:r>
    </w:p>
    <w:p w14:paraId="033B19AD" w14:textId="66C65321" w:rsidR="00A3192E" w:rsidRPr="00C13683" w:rsidRDefault="00183E61" w:rsidP="00A3192E">
      <w:pPr>
        <w:ind w:firstLine="720"/>
        <w:rPr>
          <w:i/>
        </w:rPr>
      </w:pPr>
      <w:r w:rsidRPr="00183E61">
        <w:rPr>
          <w:color w:val="FF0000"/>
        </w:rPr>
        <w:lastRenderedPageBreak/>
        <w:t xml:space="preserve">Answer: </w:t>
      </w:r>
      <w:r w:rsidR="00A3192E">
        <w:rPr>
          <w:color w:val="FF0000"/>
        </w:rPr>
        <w:t xml:space="preserve"> (In the lecture, Stelling-1 pp.23-26)</w:t>
      </w:r>
    </w:p>
    <w:p w14:paraId="0D54B540" w14:textId="6170118C" w:rsidR="00A3192E" w:rsidRPr="00C13683" w:rsidRDefault="00A3192E" w:rsidP="00A3192E">
      <w:pPr>
        <w:pStyle w:val="ListParagraph"/>
        <w:numPr>
          <w:ilvl w:val="0"/>
          <w:numId w:val="11"/>
        </w:numPr>
        <w:rPr>
          <w:i/>
          <w:color w:val="FF0000"/>
        </w:rPr>
      </w:pPr>
      <w:r w:rsidRPr="00C13683">
        <w:rPr>
          <w:i/>
          <w:color w:val="FF0000"/>
        </w:rPr>
        <w:t>No feedback by the product P: [P] depends only on [ES]</w:t>
      </w:r>
    </w:p>
    <w:p w14:paraId="05BA22F6" w14:textId="77777777" w:rsidR="00A3192E" w:rsidRPr="00C13683" w:rsidRDefault="00A3192E" w:rsidP="00A3192E">
      <w:pPr>
        <w:pStyle w:val="ListParagraph"/>
        <w:numPr>
          <w:ilvl w:val="0"/>
          <w:numId w:val="11"/>
        </w:numPr>
        <w:rPr>
          <w:i/>
          <w:color w:val="FF0000"/>
        </w:rPr>
      </w:pPr>
      <w:r w:rsidRPr="00C13683">
        <w:rPr>
          <w:i/>
          <w:color w:val="FF0000"/>
        </w:rPr>
        <w:t>Enzyme is conserved – total amount is constant: [E]</w:t>
      </w:r>
      <w:r w:rsidRPr="00C13683">
        <w:rPr>
          <w:i/>
          <w:color w:val="FF0000"/>
          <w:vertAlign w:val="superscript"/>
        </w:rPr>
        <w:t>total</w:t>
      </w:r>
      <w:r w:rsidRPr="00C13683">
        <w:rPr>
          <w:i/>
          <w:color w:val="FF0000"/>
        </w:rPr>
        <w:t xml:space="preserve"> = [E] + [ES]</w:t>
      </w:r>
    </w:p>
    <w:p w14:paraId="50DBDF25" w14:textId="77777777" w:rsidR="00A3192E" w:rsidRPr="00C13683" w:rsidRDefault="00A3192E" w:rsidP="00A3192E">
      <w:pPr>
        <w:pStyle w:val="ListParagraph"/>
        <w:numPr>
          <w:ilvl w:val="0"/>
          <w:numId w:val="11"/>
        </w:numPr>
        <w:rPr>
          <w:i/>
          <w:color w:val="FF0000"/>
        </w:rPr>
      </w:pPr>
      <w:r w:rsidRPr="00C13683">
        <w:rPr>
          <w:i/>
          <w:color w:val="FF0000"/>
        </w:rPr>
        <w:t>System is in Quasi st</w:t>
      </w:r>
      <w:r>
        <w:rPr>
          <w:i/>
          <w:color w:val="FF0000"/>
        </w:rPr>
        <w:t>eady state: The amount of ES is</w:t>
      </w:r>
      <w:r w:rsidRPr="00C13683">
        <w:rPr>
          <w:i/>
          <w:color w:val="FF0000"/>
        </w:rPr>
        <w:t xml:space="preserve"> constant: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dES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≈0</m:t>
        </m:r>
      </m:oMath>
    </w:p>
    <w:p w14:paraId="1E0C6A56" w14:textId="77777777" w:rsidR="00A3192E" w:rsidRPr="001159E6" w:rsidRDefault="00A3192E" w:rsidP="00A3192E">
      <w:pPr>
        <w:pStyle w:val="ListParagraph"/>
        <w:numPr>
          <w:ilvl w:val="0"/>
          <w:numId w:val="11"/>
        </w:numPr>
        <w:rPr>
          <w:i/>
        </w:rPr>
      </w:pPr>
      <w:r>
        <w:rPr>
          <w:i/>
          <w:color w:val="FF0000"/>
        </w:rPr>
        <w:t>Excess of substrate S</w:t>
      </w:r>
    </w:p>
    <w:p w14:paraId="13791853" w14:textId="20449CAB" w:rsidR="000B6133" w:rsidRDefault="00A16108" w:rsidP="00A3192E">
      <w:pPr>
        <w:ind w:left="360" w:firstLine="360"/>
      </w:pPr>
      <w:r>
        <w:t>In the script “</w:t>
      </w:r>
      <w:proofErr w:type="spellStart"/>
      <w:r>
        <w:t>EnzymeKineticsMassAction.m</w:t>
      </w:r>
      <w:proofErr w:type="spellEnd"/>
      <w:r>
        <w:t>”, this system is already defined assuming mass action kinetics for the three reactions. Run this script to s</w:t>
      </w:r>
      <w:r w:rsidR="006A7AA8">
        <w:t>imulat</w:t>
      </w:r>
      <w:r w:rsidR="00376467">
        <w:t>e</w:t>
      </w:r>
      <w:r w:rsidR="006A7AA8">
        <w:t xml:space="preserve"> </w:t>
      </w:r>
      <w:r w:rsidR="00860D42">
        <w:t xml:space="preserve">the </w:t>
      </w:r>
      <w:r>
        <w:t>change in concentrations of the four species over time.</w:t>
      </w:r>
      <w:r w:rsidR="00127EE0">
        <w:t xml:space="preserve"> </w:t>
      </w:r>
    </w:p>
    <w:p w14:paraId="6966B425" w14:textId="61926586" w:rsidR="00FA34F4" w:rsidRPr="00183E61" w:rsidRDefault="000B6133" w:rsidP="00FA34F4">
      <w:pPr>
        <w:pStyle w:val="ListParagraph"/>
        <w:numPr>
          <w:ilvl w:val="1"/>
          <w:numId w:val="6"/>
        </w:numPr>
      </w:pPr>
      <w:r>
        <w:t>I</w:t>
      </w:r>
      <w:r w:rsidR="00F050BA">
        <w:t xml:space="preserve">n the provided </w:t>
      </w:r>
      <w:r w:rsidR="00A60ED3">
        <w:t>MATLAB</w:t>
      </w:r>
      <w:r w:rsidR="00F050BA">
        <w:t xml:space="preserve"> code, </w:t>
      </w:r>
      <w:r w:rsidR="00A16108">
        <w:t>find</w:t>
      </w:r>
      <w:r>
        <w:t xml:space="preserve"> </w:t>
      </w:r>
      <w:r w:rsidR="00F050BA">
        <w:t>the values of the reaction rate constants k</w:t>
      </w:r>
      <w:r w:rsidR="00F050BA" w:rsidRPr="00F050BA">
        <w:rPr>
          <w:vertAlign w:val="subscript"/>
        </w:rPr>
        <w:t>1</w:t>
      </w:r>
      <w:r w:rsidR="00F050BA">
        <w:t>, k</w:t>
      </w:r>
      <w:r w:rsidR="00F050BA" w:rsidRPr="00F050BA">
        <w:rPr>
          <w:vertAlign w:val="subscript"/>
        </w:rPr>
        <w:t>-1</w:t>
      </w:r>
      <w:r w:rsidR="00F050BA">
        <w:t>, k</w:t>
      </w:r>
      <w:r w:rsidR="00F050BA" w:rsidRPr="00F050BA">
        <w:rPr>
          <w:vertAlign w:val="subscript"/>
        </w:rPr>
        <w:t>2</w:t>
      </w:r>
      <w:r w:rsidR="00F050BA">
        <w:t>.</w:t>
      </w:r>
      <w:r w:rsidR="00183E61">
        <w:br/>
      </w:r>
      <w:r w:rsidR="00A3192E">
        <w:rPr>
          <w:color w:val="FF0000"/>
        </w:rPr>
        <w:t xml:space="preserve">Answer: </w:t>
      </w:r>
      <w:r w:rsidR="00A3192E" w:rsidRPr="009E007E">
        <w:rPr>
          <w:i/>
          <w:color w:val="FF0000"/>
        </w:rPr>
        <w:t>k</w:t>
      </w:r>
      <w:r w:rsidR="00A3192E" w:rsidRPr="009E007E">
        <w:rPr>
          <w:i/>
          <w:color w:val="FF0000"/>
          <w:vertAlign w:val="subscript"/>
        </w:rPr>
        <w:t>1</w:t>
      </w:r>
      <w:r w:rsidR="00A3192E" w:rsidRPr="009E007E">
        <w:rPr>
          <w:i/>
          <w:color w:val="FF0000"/>
        </w:rPr>
        <w:t>: 0.1;</w:t>
      </w:r>
      <w:r w:rsidR="00A3192E">
        <w:rPr>
          <w:i/>
          <w:color w:val="FF0000"/>
        </w:rPr>
        <w:t xml:space="preserve"> </w:t>
      </w:r>
      <w:r w:rsidR="00A3192E" w:rsidRPr="009E007E">
        <w:rPr>
          <w:i/>
          <w:color w:val="FF0000"/>
        </w:rPr>
        <w:t>k</w:t>
      </w:r>
      <w:r w:rsidR="00A3192E" w:rsidRPr="009E007E">
        <w:rPr>
          <w:i/>
          <w:color w:val="FF0000"/>
          <w:vertAlign w:val="subscript"/>
        </w:rPr>
        <w:t>-1</w:t>
      </w:r>
      <w:r w:rsidR="00A3192E" w:rsidRPr="009E007E">
        <w:rPr>
          <w:i/>
          <w:color w:val="FF0000"/>
        </w:rPr>
        <w:t>: 0.01;</w:t>
      </w:r>
      <w:r w:rsidR="00A3192E" w:rsidRPr="00A3192E">
        <w:rPr>
          <w:i/>
          <w:color w:val="FF0000"/>
        </w:rPr>
        <w:t xml:space="preserve"> </w:t>
      </w:r>
      <w:r w:rsidR="00A3192E" w:rsidRPr="009E007E">
        <w:rPr>
          <w:i/>
          <w:color w:val="FF0000"/>
        </w:rPr>
        <w:t>k</w:t>
      </w:r>
      <w:r w:rsidR="00A3192E" w:rsidRPr="009E007E">
        <w:rPr>
          <w:i/>
          <w:color w:val="FF0000"/>
          <w:vertAlign w:val="subscript"/>
        </w:rPr>
        <w:t>2</w:t>
      </w:r>
      <w:r w:rsidR="00A3192E" w:rsidRPr="009E007E">
        <w:rPr>
          <w:i/>
          <w:color w:val="FF0000"/>
        </w:rPr>
        <w:t>:1.99</w:t>
      </w:r>
    </w:p>
    <w:p w14:paraId="4986472A" w14:textId="4BFC6670" w:rsidR="000B6133" w:rsidRDefault="006F4635" w:rsidP="00FA34F4">
      <w:pPr>
        <w:pStyle w:val="ListParagraph"/>
        <w:numPr>
          <w:ilvl w:val="1"/>
          <w:numId w:val="6"/>
        </w:numPr>
        <w:rPr>
          <w:color w:val="FF0000"/>
        </w:rPr>
      </w:pPr>
      <w:r w:rsidRPr="00183E61">
        <w:t>The simulated</w:t>
      </w:r>
      <w:r>
        <w:t xml:space="preserve"> results are stored in the </w:t>
      </w:r>
      <w:proofErr w:type="spellStart"/>
      <w:r>
        <w:t>struct</w:t>
      </w:r>
      <w:proofErr w:type="spellEnd"/>
      <w:r>
        <w:t xml:space="preserve"> “</w:t>
      </w:r>
      <w:proofErr w:type="spellStart"/>
      <w:r>
        <w:t>simData</w:t>
      </w:r>
      <w:proofErr w:type="spellEnd"/>
      <w:r>
        <w:t>”</w:t>
      </w:r>
      <w:r w:rsidR="00920DC0">
        <w:t xml:space="preserve"> which is generated when you simulate the ODE model</w:t>
      </w:r>
      <w:r>
        <w:t xml:space="preserve">. </w:t>
      </w:r>
      <w:r w:rsidR="00165E71">
        <w:t>Plot the results for all species</w:t>
      </w:r>
      <w:r w:rsidR="000B6133">
        <w:t xml:space="preserve"> (E, S, ES, P)</w:t>
      </w:r>
      <w:r w:rsidR="00165E71">
        <w:t>.</w:t>
      </w:r>
      <w:r w:rsidR="00183E61">
        <w:br/>
      </w:r>
      <w:r w:rsidR="00183E61" w:rsidRPr="00183E61">
        <w:rPr>
          <w:color w:val="FF0000"/>
        </w:rPr>
        <w:t>Answer: insert the plot here</w:t>
      </w:r>
    </w:p>
    <w:p w14:paraId="4D2A7BE3" w14:textId="71DF9B2A" w:rsidR="00A3192E" w:rsidRPr="00A3192E" w:rsidRDefault="00A3192E" w:rsidP="00A3192E">
      <w:pPr>
        <w:ind w:left="1080"/>
        <w:rPr>
          <w:color w:val="FF0000"/>
        </w:rPr>
      </w:pPr>
      <w:r>
        <w:rPr>
          <w:noProof/>
          <w:lang w:val="de-CH" w:eastAsia="de-CH"/>
        </w:rPr>
        <w:drawing>
          <wp:inline distT="0" distB="0" distL="0" distR="0" wp14:anchorId="2A508316" wp14:editId="6DC19AF6">
            <wp:extent cx="3268613" cy="2894274"/>
            <wp:effectExtent l="0" t="0" r="8255" b="1905"/>
            <wp:docPr id="7" name="Picture 7" descr="\\d.ethz.ch\dfs\groups\biol\sysbc\users\christod\Desktop\ETH\Courses\SystemsBiologyCourse2015\Exercise2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d.ethz.ch\dfs\groups\biol\sysbc\users\christod\Desktop\ETH\Courses\SystemsBiologyCourse2015\Exercise2\plo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57" cy="28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F043" w14:textId="36EFCA30" w:rsidR="00A3192E" w:rsidRPr="00A3192E" w:rsidRDefault="00A16108" w:rsidP="00FA34F4">
      <w:pPr>
        <w:pStyle w:val="ListParagraph"/>
        <w:numPr>
          <w:ilvl w:val="1"/>
          <w:numId w:val="6"/>
        </w:numPr>
      </w:pPr>
      <w:r>
        <w:t>In the plot, i</w:t>
      </w:r>
      <w:r w:rsidR="00376467">
        <w:t xml:space="preserve">dentify (approximately) the pre-steady state regime and the </w:t>
      </w:r>
      <w:r w:rsidR="006F1329">
        <w:t xml:space="preserve">quasi </w:t>
      </w:r>
      <w:r w:rsidR="00376467">
        <w:t xml:space="preserve">steady state regimes. </w:t>
      </w:r>
      <w:r w:rsidR="008546EB">
        <w:t>Does the total</w:t>
      </w:r>
      <w:r w:rsidR="00127EE0">
        <w:t xml:space="preserve"> enzyme in the system change?</w:t>
      </w:r>
      <w:r w:rsidR="000D6B8D">
        <w:t xml:space="preserve"> </w:t>
      </w:r>
      <w:r w:rsidR="00183E61">
        <w:br/>
      </w:r>
      <w:r w:rsidR="00183E61" w:rsidRPr="00183E61">
        <w:rPr>
          <w:color w:val="FF0000"/>
        </w:rPr>
        <w:t xml:space="preserve">Answer: </w:t>
      </w:r>
      <w:r w:rsidR="00A3192E">
        <w:rPr>
          <w:color w:val="FF0000"/>
        </w:rPr>
        <w:tab/>
      </w:r>
      <w:r w:rsidR="00A3192E" w:rsidRPr="00A3192E">
        <w:rPr>
          <w:color w:val="FF0000"/>
        </w:rPr>
        <w:t>pre-steady regime: from time 0 to ~2 sec</w:t>
      </w:r>
    </w:p>
    <w:p w14:paraId="638F78CE" w14:textId="044A8DFE" w:rsidR="00A3192E" w:rsidRPr="00A3192E" w:rsidRDefault="00A3192E" w:rsidP="00A3192E">
      <w:pPr>
        <w:ind w:left="2520" w:firstLine="360"/>
        <w:rPr>
          <w:color w:val="FF0000"/>
        </w:rPr>
      </w:pPr>
      <w:r w:rsidRPr="00A3192E">
        <w:rPr>
          <w:color w:val="FF0000"/>
        </w:rPr>
        <w:t>quasi Steady state: from time ~2 to ~10 sec</w:t>
      </w:r>
    </w:p>
    <w:p w14:paraId="3F64FF4F" w14:textId="2DE5C3D3" w:rsidR="00911FBB" w:rsidRPr="00A3192E" w:rsidRDefault="00A3192E" w:rsidP="00A3192E">
      <w:pPr>
        <w:ind w:left="1440"/>
      </w:pPr>
      <w:r w:rsidRPr="00A3192E">
        <w:rPr>
          <w:color w:val="FF0000"/>
        </w:rPr>
        <w:t>No,  the total enzyme amount does not change, only the share in ES complex vs free E changes over time</w:t>
      </w:r>
      <w:r w:rsidR="00183E61" w:rsidRPr="00A3192E">
        <w:rPr>
          <w:color w:val="FF0000"/>
        </w:rPr>
        <w:t>.</w:t>
      </w:r>
    </w:p>
    <w:p w14:paraId="20A34681" w14:textId="5151492F" w:rsidR="000B1547" w:rsidRPr="00183E61" w:rsidRDefault="00A16108" w:rsidP="00911FBB">
      <w:pPr>
        <w:pStyle w:val="ListParagraph"/>
        <w:numPr>
          <w:ilvl w:val="0"/>
          <w:numId w:val="6"/>
        </w:numPr>
      </w:pPr>
      <w:r>
        <w:t>Using</w:t>
      </w:r>
      <w:r w:rsidR="000B6133">
        <w:t xml:space="preserve"> the </w:t>
      </w:r>
      <w:proofErr w:type="spellStart"/>
      <w:r w:rsidR="000B6133">
        <w:t>Michaelis</w:t>
      </w:r>
      <w:proofErr w:type="spellEnd"/>
      <w:r w:rsidR="000B6133">
        <w:t xml:space="preserve"> </w:t>
      </w:r>
      <w:proofErr w:type="spellStart"/>
      <w:r w:rsidR="000B6133">
        <w:t>Menten</w:t>
      </w:r>
      <w:proofErr w:type="spellEnd"/>
      <w:r w:rsidR="000B6133">
        <w:t xml:space="preserve"> </w:t>
      </w:r>
      <w:r>
        <w:t>definition</w:t>
      </w:r>
      <w:r w:rsidR="000B6133">
        <w:t xml:space="preserve">, </w:t>
      </w:r>
      <w:r>
        <w:t>calculate</w:t>
      </w:r>
      <w:r w:rsidR="000B6133">
        <w:t xml:space="preserve"> the </w:t>
      </w:r>
      <w:r w:rsidR="000B1547">
        <w:t xml:space="preserve">Km value </w:t>
      </w:r>
      <w:r>
        <w:t>of the enzyme E</w:t>
      </w:r>
      <w:r w:rsidR="00FA34F4">
        <w:t>.</w:t>
      </w:r>
      <w:r w:rsidR="000B1547">
        <w:t xml:space="preserve"> </w:t>
      </w:r>
      <w:r w:rsidR="000B6133">
        <w:br/>
      </w:r>
      <w:r w:rsidR="000B1547" w:rsidRPr="00911FBB">
        <w:rPr>
          <w:i/>
        </w:rPr>
        <w:t>Hint: Use the k</w:t>
      </w:r>
      <w:r w:rsidR="000B1547" w:rsidRPr="00911FBB">
        <w:rPr>
          <w:i/>
          <w:vertAlign w:val="subscript"/>
        </w:rPr>
        <w:t>1</w:t>
      </w:r>
      <w:r w:rsidR="000B1547" w:rsidRPr="00911FBB">
        <w:rPr>
          <w:i/>
        </w:rPr>
        <w:t>, k</w:t>
      </w:r>
      <w:r w:rsidR="000B1547" w:rsidRPr="00911FBB">
        <w:rPr>
          <w:i/>
          <w:vertAlign w:val="subscript"/>
        </w:rPr>
        <w:t>-1</w:t>
      </w:r>
      <w:r w:rsidR="000B1547" w:rsidRPr="00911FBB">
        <w:rPr>
          <w:i/>
        </w:rPr>
        <w:t>, k</w:t>
      </w:r>
      <w:r w:rsidR="000B1547" w:rsidRPr="00911FBB">
        <w:rPr>
          <w:i/>
          <w:vertAlign w:val="subscript"/>
        </w:rPr>
        <w:t>2</w:t>
      </w:r>
      <w:r w:rsidR="000B1547" w:rsidRPr="00911FBB">
        <w:rPr>
          <w:i/>
        </w:rPr>
        <w:t xml:space="preserve"> </w:t>
      </w:r>
      <w:r w:rsidR="008A6903">
        <w:rPr>
          <w:i/>
        </w:rPr>
        <w:t xml:space="preserve">values </w:t>
      </w:r>
      <w:r w:rsidR="000B1547" w:rsidRPr="00911FBB">
        <w:rPr>
          <w:i/>
        </w:rPr>
        <w:t xml:space="preserve">you identified. </w:t>
      </w:r>
    </w:p>
    <w:p w14:paraId="36717CF2" w14:textId="08155D4F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lastRenderedPageBreak/>
        <w:t xml:space="preserve">Answer: </w:t>
      </w:r>
      <w:r w:rsidR="00A3192E" w:rsidRPr="00A3192E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-1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FF0000"/>
          </w:rPr>
          <m:t xml:space="preserve">=20 </m:t>
        </m:r>
      </m:oMath>
    </w:p>
    <w:p w14:paraId="32D47D4F" w14:textId="193162E0" w:rsidR="00DB752D" w:rsidRDefault="00A16108" w:rsidP="00DB752D">
      <w:pPr>
        <w:pStyle w:val="ListParagraph"/>
        <w:numPr>
          <w:ilvl w:val="0"/>
          <w:numId w:val="6"/>
        </w:numPr>
      </w:pPr>
      <w:r>
        <w:t>In the script “</w:t>
      </w:r>
      <w:proofErr w:type="spellStart"/>
      <w:r>
        <w:t>EnzymeKineticsMM.m</w:t>
      </w:r>
      <w:proofErr w:type="spellEnd"/>
      <w:r>
        <w:t xml:space="preserve">”, the reaction from S to P is defined using the </w:t>
      </w:r>
      <w:proofErr w:type="spellStart"/>
      <w:r>
        <w:t>Michaelis-Menten</w:t>
      </w:r>
      <w:proofErr w:type="spellEnd"/>
      <w:r>
        <w:t xml:space="preserve"> kinetic</w:t>
      </w:r>
      <w:r w:rsidR="00FA34F4">
        <w:t>s</w:t>
      </w:r>
      <w:r>
        <w:t xml:space="preserve">. </w:t>
      </w:r>
      <w:r w:rsidR="0088158E">
        <w:t xml:space="preserve">In a for loop, the initial velocity (v0) of this reaction is calculated for different initial concentrations of the substrate S (from 1 to 600). Run this script to simulate the system and create the vector of v0. </w:t>
      </w:r>
    </w:p>
    <w:p w14:paraId="1CD80D41" w14:textId="1BBC8986" w:rsidR="001D0550" w:rsidRDefault="00AF5B23" w:rsidP="00DB752D">
      <w:pPr>
        <w:pStyle w:val="ListParagraph"/>
        <w:numPr>
          <w:ilvl w:val="0"/>
          <w:numId w:val="6"/>
        </w:numPr>
      </w:pPr>
      <w:r>
        <w:t>Plot reaction rates (v</w:t>
      </w:r>
      <w:r w:rsidR="0088158E">
        <w:t>0</w:t>
      </w:r>
      <w:r>
        <w:t xml:space="preserve">) vs. </w:t>
      </w:r>
      <w:r w:rsidR="006022A2">
        <w:t>s</w:t>
      </w:r>
      <w:r>
        <w:t xml:space="preserve">ubstrate concentrations ([S]). </w:t>
      </w:r>
      <w:r w:rsidR="0088158E">
        <w:t>From the plot, estimate</w:t>
      </w:r>
      <w:r w:rsidR="00293E8F">
        <w:t xml:space="preserve"> the </w:t>
      </w:r>
      <w:proofErr w:type="spellStart"/>
      <w:r w:rsidR="00293E8F">
        <w:t>Vmax</w:t>
      </w:r>
      <w:proofErr w:type="spellEnd"/>
      <w:r w:rsidR="00293E8F">
        <w:t xml:space="preserve"> and Km values. </w:t>
      </w:r>
    </w:p>
    <w:p w14:paraId="74B8D813" w14:textId="77777777" w:rsidR="00A3192E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>Answer:</w:t>
      </w:r>
    </w:p>
    <w:p w14:paraId="0F1DE4EC" w14:textId="77777777" w:rsidR="00A3192E" w:rsidRDefault="00A3192E" w:rsidP="00183E61">
      <w:pPr>
        <w:ind w:left="360" w:firstLine="360"/>
        <w:rPr>
          <w:color w:val="FF0000"/>
        </w:rPr>
      </w:pPr>
      <w:r w:rsidRPr="00A3192E">
        <w:rPr>
          <w:noProof/>
          <w:lang w:eastAsia="de-CH"/>
        </w:rPr>
        <w:t xml:space="preserve"> </w:t>
      </w:r>
      <w:r w:rsidRPr="00385DEA">
        <w:rPr>
          <w:noProof/>
          <w:lang w:val="de-CH" w:eastAsia="de-CH"/>
        </w:rPr>
        <w:drawing>
          <wp:inline distT="0" distB="0" distL="0" distR="0" wp14:anchorId="0E7361FD" wp14:editId="7B82E506">
            <wp:extent cx="2171633" cy="1630018"/>
            <wp:effectExtent l="0" t="0" r="635" b="8890"/>
            <wp:docPr id="11" name="Grafik 3" descr="C:\Users\Christian\Dropbox\System Bio\Woche 2\untitl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\Dropbox\System Bio\Woche 2\untitled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25" cy="16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E61" w:rsidRPr="00183E61">
        <w:rPr>
          <w:color w:val="FF0000"/>
        </w:rPr>
        <w:t xml:space="preserve"> </w:t>
      </w:r>
    </w:p>
    <w:p w14:paraId="397AA612" w14:textId="53FF43F8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 xml:space="preserve"> </w:t>
      </w:r>
      <w:proofErr w:type="spellStart"/>
      <w:r w:rsidRPr="00183E61">
        <w:rPr>
          <w:color w:val="FF0000"/>
        </w:rPr>
        <w:t>Vmax</w:t>
      </w:r>
      <w:proofErr w:type="spellEnd"/>
      <w:r w:rsidR="00A3192E">
        <w:rPr>
          <w:color w:val="FF0000"/>
        </w:rPr>
        <w:t xml:space="preserve"> =2, </w:t>
      </w:r>
      <w:r w:rsidRPr="00183E61">
        <w:rPr>
          <w:color w:val="FF0000"/>
        </w:rPr>
        <w:t xml:space="preserve">Km </w:t>
      </w:r>
      <w:r w:rsidR="00A3192E">
        <w:rPr>
          <w:color w:val="FF0000"/>
        </w:rPr>
        <w:t xml:space="preserve">= 20 (concentration, at which </w:t>
      </w:r>
      <w:r w:rsidR="00A3192E" w:rsidRPr="00AC17E0">
        <w:rPr>
          <w:color w:val="FF0000"/>
        </w:rPr>
        <w:t xml:space="preserve">v = ½ * </w:t>
      </w:r>
      <w:proofErr w:type="spellStart"/>
      <w:r w:rsidR="00A3192E" w:rsidRPr="00AC17E0">
        <w:rPr>
          <w:color w:val="FF0000"/>
        </w:rPr>
        <w:t>v</w:t>
      </w:r>
      <w:r w:rsidR="00A3192E" w:rsidRPr="00AC17E0">
        <w:rPr>
          <w:color w:val="FF0000"/>
          <w:vertAlign w:val="subscript"/>
        </w:rPr>
        <w:t>max</w:t>
      </w:r>
      <w:proofErr w:type="spellEnd"/>
      <w:r w:rsidR="00A3192E" w:rsidRPr="00AC17E0">
        <w:rPr>
          <w:color w:val="FF0000"/>
        </w:rPr>
        <w:t>)</w:t>
      </w:r>
      <w:r w:rsidRPr="00183E61">
        <w:rPr>
          <w:color w:val="FF0000"/>
        </w:rPr>
        <w:t>.</w:t>
      </w:r>
    </w:p>
    <w:p w14:paraId="27812A04" w14:textId="05562C7F" w:rsidR="001050B5" w:rsidRDefault="001050B5" w:rsidP="00083926">
      <w:pPr>
        <w:pStyle w:val="ListParagraph"/>
        <w:numPr>
          <w:ilvl w:val="0"/>
          <w:numId w:val="6"/>
        </w:numPr>
      </w:pPr>
      <w:r>
        <w:t xml:space="preserve">Increase the “InitialAmount” of the species “E” by </w:t>
      </w:r>
      <w:r w:rsidR="004A556C">
        <w:t>10</w:t>
      </w:r>
      <w:r>
        <w:t xml:space="preserve"> units. </w:t>
      </w:r>
      <w:r w:rsidR="0088158E">
        <w:t xml:space="preserve">Run the script, plot the v0 vs. S and estimate </w:t>
      </w:r>
      <w:r>
        <w:t xml:space="preserve">again the </w:t>
      </w:r>
      <w:proofErr w:type="spellStart"/>
      <w:r>
        <w:t>Vmax</w:t>
      </w:r>
      <w:proofErr w:type="spellEnd"/>
      <w:r>
        <w:t xml:space="preserve"> and the Km values of the system</w:t>
      </w:r>
      <w:r w:rsidR="00D12644">
        <w:t xml:space="preserve">. What do you observe? </w:t>
      </w:r>
    </w:p>
    <w:p w14:paraId="65FC1D4A" w14:textId="77777777" w:rsidR="00554E68" w:rsidRPr="00554E68" w:rsidRDefault="00183E61" w:rsidP="00554E68">
      <w:pPr>
        <w:ind w:left="720"/>
        <w:rPr>
          <w:color w:val="FF0000"/>
        </w:rPr>
      </w:pPr>
      <w:r w:rsidRPr="00554E68">
        <w:rPr>
          <w:color w:val="FF0000"/>
        </w:rPr>
        <w:t>Answer</w:t>
      </w:r>
      <w:r w:rsidR="00554E68" w:rsidRPr="00554E68">
        <w:rPr>
          <w:color w:val="FF0000"/>
        </w:rPr>
        <w:t>:</w:t>
      </w:r>
    </w:p>
    <w:p w14:paraId="601834C2" w14:textId="13FC9E97" w:rsidR="00554E68" w:rsidRPr="00736B17" w:rsidRDefault="00554E68" w:rsidP="00554E68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736B17">
        <w:rPr>
          <w:color w:val="FF0000"/>
        </w:rPr>
        <w:t>V</w:t>
      </w:r>
      <w:r w:rsidRPr="00736B17">
        <w:rPr>
          <w:color w:val="FF0000"/>
          <w:vertAlign w:val="subscript"/>
        </w:rPr>
        <w:t>max</w:t>
      </w:r>
      <w:proofErr w:type="spellEnd"/>
      <w:r w:rsidRPr="00736B17">
        <w:rPr>
          <w:color w:val="FF0000"/>
        </w:rPr>
        <w:t xml:space="preserve"> changes to 22</w:t>
      </w:r>
    </w:p>
    <w:p w14:paraId="1BACD351" w14:textId="77777777" w:rsidR="00554E68" w:rsidRPr="00385DEA" w:rsidRDefault="00554E68" w:rsidP="00554E68">
      <w:pPr>
        <w:pStyle w:val="ListParagraph"/>
        <w:numPr>
          <w:ilvl w:val="0"/>
          <w:numId w:val="13"/>
        </w:numPr>
      </w:pPr>
      <w:r w:rsidRPr="00736B17">
        <w:rPr>
          <w:color w:val="FF0000"/>
        </w:rPr>
        <w:t>K</w:t>
      </w:r>
      <w:r w:rsidRPr="00736B17">
        <w:rPr>
          <w:color w:val="FF0000"/>
          <w:vertAlign w:val="subscript"/>
        </w:rPr>
        <w:t>M</w:t>
      </w:r>
      <w:r w:rsidRPr="00736B17">
        <w:rPr>
          <w:color w:val="FF0000"/>
        </w:rPr>
        <w:t xml:space="preserve"> </w:t>
      </w:r>
      <w:r>
        <w:rPr>
          <w:color w:val="FF0000"/>
        </w:rPr>
        <w:t>remains</w:t>
      </w:r>
      <w:r w:rsidRPr="00736B17">
        <w:rPr>
          <w:color w:val="FF0000"/>
        </w:rPr>
        <w:t xml:space="preserve"> constant (still 20)</w:t>
      </w:r>
    </w:p>
    <w:p w14:paraId="153198E1" w14:textId="2AC29DBF" w:rsidR="00183E61" w:rsidRPr="00183E61" w:rsidRDefault="00183E61" w:rsidP="00183E61">
      <w:pPr>
        <w:ind w:left="360" w:firstLine="360"/>
        <w:rPr>
          <w:color w:val="FF0000"/>
        </w:rPr>
      </w:pPr>
    </w:p>
    <w:p w14:paraId="2135A629" w14:textId="77777777" w:rsidR="00937966" w:rsidRDefault="009770E5" w:rsidP="00C15EA2">
      <w:pPr>
        <w:rPr>
          <w:b/>
        </w:rPr>
      </w:pPr>
      <w:r>
        <w:rPr>
          <w:b/>
        </w:rPr>
        <w:br w:type="column"/>
      </w:r>
      <w:r w:rsidR="00C15EA2">
        <w:rPr>
          <w:b/>
        </w:rPr>
        <w:lastRenderedPageBreak/>
        <w:t>Pen and Paper exercise:</w:t>
      </w:r>
      <w:r w:rsidR="00937966">
        <w:rPr>
          <w:b/>
        </w:rPr>
        <w:t xml:space="preserve"> </w:t>
      </w:r>
      <w:proofErr w:type="spellStart"/>
      <w:r w:rsidR="00937966">
        <w:rPr>
          <w:b/>
        </w:rPr>
        <w:t>Michaelis</w:t>
      </w:r>
      <w:proofErr w:type="spellEnd"/>
      <w:r w:rsidR="00937966">
        <w:rPr>
          <w:b/>
        </w:rPr>
        <w:t xml:space="preserve"> </w:t>
      </w:r>
      <w:proofErr w:type="spellStart"/>
      <w:r w:rsidR="00937966">
        <w:rPr>
          <w:b/>
        </w:rPr>
        <w:t>Menten</w:t>
      </w:r>
      <w:proofErr w:type="spellEnd"/>
      <w:r w:rsidR="00937966">
        <w:rPr>
          <w:b/>
        </w:rPr>
        <w:t xml:space="preserve"> kinetics with </w:t>
      </w:r>
      <w:r w:rsidR="002118E2">
        <w:rPr>
          <w:b/>
        </w:rPr>
        <w:t>competitive</w:t>
      </w:r>
      <w:r w:rsidR="00937966">
        <w:rPr>
          <w:b/>
        </w:rPr>
        <w:t xml:space="preserve"> inhibition</w:t>
      </w:r>
    </w:p>
    <w:p w14:paraId="22342A0B" w14:textId="77777777" w:rsidR="00C15EA2" w:rsidRPr="00937966" w:rsidRDefault="00937966" w:rsidP="00C15EA2">
      <w:r>
        <w:t>Consider the followi</w:t>
      </w:r>
      <w:r w:rsidR="000259DC">
        <w:t>ng enzymatic reaction mechanism:</w:t>
      </w:r>
    </w:p>
    <w:p w14:paraId="463DB5D9" w14:textId="77777777" w:rsidR="00FD6FD1" w:rsidRDefault="002A0261" w:rsidP="00FD6FD1">
      <w:pPr>
        <w:jc w:val="center"/>
        <w:rPr>
          <w:b/>
        </w:rPr>
      </w:pPr>
      <w:r>
        <w:rPr>
          <w:b/>
          <w:noProof/>
          <w:lang w:val="de-CH" w:eastAsia="de-CH"/>
        </w:rPr>
        <w:drawing>
          <wp:inline distT="0" distB="0" distL="0" distR="0" wp14:anchorId="5C451D59" wp14:editId="6283D2F2">
            <wp:extent cx="2949934" cy="1476849"/>
            <wp:effectExtent l="0" t="0" r="3175" b="9525"/>
            <wp:docPr id="9" name="Picture 9" descr="C:\Users\christod\Downloads\MM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od\Downloads\MMIn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88" cy="14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151B" w14:textId="79C9548A" w:rsidR="00857650" w:rsidRDefault="00FA34F4" w:rsidP="00C15EA2">
      <w:r>
        <w:t>4</w:t>
      </w:r>
      <w:r w:rsidR="00857650">
        <w:t>) Write</w:t>
      </w:r>
      <w:r w:rsidR="00B83FCA">
        <w:t xml:space="preserve"> the</w:t>
      </w:r>
      <w:r w:rsidR="00857650">
        <w:t xml:space="preserve"> Balance Equations for the species’ concentrations of the above reactions</w:t>
      </w:r>
      <w:r w:rsidR="005A17C1">
        <w:t xml:space="preserve"> under the assumption of mass-action kinetics</w:t>
      </w:r>
      <w:r w:rsidR="00857650">
        <w:t>.</w:t>
      </w:r>
    </w:p>
    <w:p w14:paraId="3EC13ED9" w14:textId="77777777" w:rsidR="00554E68" w:rsidRPr="0034630B" w:rsidRDefault="00FC4D8F" w:rsidP="00554E68">
      <w:pPr>
        <w:ind w:left="360"/>
        <w:jc w:val="center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d[S]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-1</m:t>
              </m:r>
            </m:sub>
          </m:sSub>
          <m:r>
            <w:rPr>
              <w:rFonts w:ascii="Cambria Math" w:hAnsi="Cambria Math"/>
              <w:color w:val="FF0000"/>
            </w:rPr>
            <m:t>[ES]</m:t>
          </m:r>
        </m:oMath>
      </m:oMathPara>
    </w:p>
    <w:p w14:paraId="1694EC8B" w14:textId="77777777" w:rsidR="00554E68" w:rsidRPr="0034630B" w:rsidRDefault="00FC4D8F" w:rsidP="00554E68">
      <w:pPr>
        <w:pStyle w:val="ListParagraph"/>
        <w:ind w:left="360"/>
        <w:jc w:val="center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d[E]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)[ES]+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-3</m:t>
              </m:r>
            </m:sub>
          </m:sSub>
          <m:r>
            <w:rPr>
              <w:rFonts w:ascii="Cambria Math" w:hAnsi="Cambria Math"/>
              <w:color w:val="FF0000"/>
            </w:rPr>
            <m:t>[EI]</m:t>
          </m:r>
        </m:oMath>
      </m:oMathPara>
    </w:p>
    <w:p w14:paraId="6A433E93" w14:textId="77777777" w:rsidR="00554E68" w:rsidRPr="0034630B" w:rsidRDefault="00FC4D8F" w:rsidP="00554E68">
      <w:pPr>
        <w:pStyle w:val="ListParagraph"/>
        <w:ind w:left="360"/>
        <w:jc w:val="center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d[ES]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)[ES]</m:t>
          </m:r>
        </m:oMath>
      </m:oMathPara>
    </w:p>
    <w:p w14:paraId="30C48271" w14:textId="77777777" w:rsidR="00554E68" w:rsidRPr="0034630B" w:rsidRDefault="00554E68" w:rsidP="00554E68">
      <w:pPr>
        <w:pStyle w:val="ListParagraph"/>
        <w:ind w:left="360"/>
        <w:jc w:val="center"/>
        <w:rPr>
          <w:rFonts w:eastAsiaTheme="minorEastAsia"/>
          <w:color w:val="FF0000"/>
        </w:rPr>
      </w:pPr>
    </w:p>
    <w:p w14:paraId="7DCCF83F" w14:textId="77777777" w:rsidR="00554E68" w:rsidRPr="0034630B" w:rsidRDefault="00FC4D8F" w:rsidP="00554E68">
      <w:pPr>
        <w:pStyle w:val="ListParagraph"/>
        <w:ind w:left="360"/>
        <w:jc w:val="center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d[EI]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-3</m:t>
              </m:r>
            </m:sub>
          </m:sSub>
          <m:r>
            <w:rPr>
              <w:rFonts w:ascii="Cambria Math" w:hAnsi="Cambria Math"/>
              <w:color w:val="FF0000"/>
            </w:rPr>
            <m:t>[EI]</m:t>
          </m:r>
        </m:oMath>
      </m:oMathPara>
    </w:p>
    <w:p w14:paraId="3B5C88DD" w14:textId="77777777" w:rsidR="00554E68" w:rsidRPr="0034630B" w:rsidRDefault="00554E68" w:rsidP="00554E68">
      <w:pPr>
        <w:pStyle w:val="ListParagraph"/>
        <w:ind w:left="360"/>
        <w:jc w:val="center"/>
        <w:rPr>
          <w:rFonts w:eastAsiaTheme="minorEastAsia"/>
          <w:color w:val="FF0000"/>
        </w:rPr>
      </w:pPr>
    </w:p>
    <w:p w14:paraId="67FB696A" w14:textId="77777777" w:rsidR="00554E68" w:rsidRPr="003A6D40" w:rsidRDefault="00FC4D8F" w:rsidP="00554E68">
      <w:pPr>
        <w:pStyle w:val="ListParagraph"/>
        <w:ind w:left="360"/>
        <w:jc w:val="center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d[P]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[ES]</m:t>
          </m:r>
        </m:oMath>
      </m:oMathPara>
    </w:p>
    <w:p w14:paraId="3307ED43" w14:textId="5225F071" w:rsidR="00554E68" w:rsidRPr="003A6D40" w:rsidRDefault="00FC4D8F" w:rsidP="00554E68">
      <w:pPr>
        <w:pStyle w:val="ListParagraph"/>
        <w:ind w:left="360"/>
        <w:jc w:val="center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d[I]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-3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</m:oMath>
      </m:oMathPara>
    </w:p>
    <w:p w14:paraId="38A8CCB0" w14:textId="77777777" w:rsidR="00554E68" w:rsidRDefault="00554E68" w:rsidP="00C15EA2"/>
    <w:p w14:paraId="75148D63" w14:textId="61B45C45" w:rsidR="00BC0B54" w:rsidRDefault="00FA34F4" w:rsidP="00C15EA2">
      <w:r>
        <w:t>5</w:t>
      </w:r>
      <w:r w:rsidR="00857650">
        <w:t xml:space="preserve">) </w:t>
      </w:r>
      <w:r w:rsidR="00BC0B54">
        <w:t xml:space="preserve">Derive the </w:t>
      </w:r>
      <w:r w:rsidR="00B76141">
        <w:t>reaction rate expression</w:t>
      </w:r>
      <w:r w:rsidR="005E729F">
        <w:t xml:space="preserve"> (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5E729F">
        <w:t>)</w:t>
      </w:r>
      <w:r w:rsidR="00B76141">
        <w:t xml:space="preserve"> </w:t>
      </w:r>
      <w:r w:rsidR="00C457F2">
        <w:t>for competitive inhibition</w:t>
      </w:r>
      <w:r w:rsidR="0097480C">
        <w:t>, given the following assumptions</w:t>
      </w:r>
      <w:r w:rsidR="00FD6FD1">
        <w:t>:</w:t>
      </w:r>
    </w:p>
    <w:p w14:paraId="30811457" w14:textId="77777777" w:rsidR="00FD6FD1" w:rsidRDefault="00FD6FD1" w:rsidP="00FD6FD1">
      <w:pPr>
        <w:pStyle w:val="ListParagraph"/>
        <w:numPr>
          <w:ilvl w:val="0"/>
          <w:numId w:val="7"/>
        </w:numPr>
      </w:pPr>
      <w:r>
        <w:t>Quasi Steady State assumption</w:t>
      </w:r>
      <w:r w:rsidR="00A87222">
        <w:t xml:space="preserve"> for intermediate complexes ES and EI</w:t>
      </w:r>
      <w:r w:rsidR="00745E0E">
        <w:t>:</w:t>
      </w:r>
      <w:r w:rsidR="00F76F84"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d[ES]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d[EI]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62F60D5E" w14:textId="77777777" w:rsidR="00FD6FD1" w:rsidRDefault="00BD4B51" w:rsidP="00FD6FD1">
      <w:pPr>
        <w:pStyle w:val="ListParagraph"/>
        <w:numPr>
          <w:ilvl w:val="0"/>
          <w:numId w:val="7"/>
        </w:numPr>
      </w:pPr>
      <w:r>
        <w:t xml:space="preserve">Conservation of Enzyme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FD6FD1">
        <w:t>)</w:t>
      </w:r>
      <w:r w:rsidR="007025A5">
        <w:t xml:space="preserve"> species: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=E+ES+EI</m:t>
        </m:r>
      </m:oMath>
    </w:p>
    <w:p w14:paraId="146BBF18" w14:textId="77777777" w:rsidR="005E729F" w:rsidRPr="00BC0B54" w:rsidRDefault="00FC4D8F" w:rsidP="00FD6FD1">
      <w:pPr>
        <w:pStyle w:val="ListParagraph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=reaction rate=v</m:t>
        </m:r>
      </m:oMath>
    </w:p>
    <w:p w14:paraId="42F3DB07" w14:textId="478D8DB4" w:rsidR="00554E68" w:rsidRDefault="00B111B0" w:rsidP="00554E68">
      <w:pPr>
        <w:rPr>
          <w:color w:val="FF0000"/>
        </w:rPr>
      </w:pPr>
      <w:r w:rsidRPr="00B111B0">
        <w:rPr>
          <w:i/>
        </w:rPr>
        <w:t>Hint</w:t>
      </w:r>
      <w:r>
        <w:t>: The final formula</w:t>
      </w:r>
      <w:r w:rsidR="008F6ED6">
        <w:t xml:space="preserve"> of the rate law</w:t>
      </w:r>
      <w:r>
        <w:t xml:space="preserve"> </w:t>
      </w:r>
      <w:r w:rsidR="003A0D64">
        <w:t>should</w:t>
      </w:r>
      <w:r>
        <w:t xml:space="preserve"> </w:t>
      </w:r>
      <w:r w:rsidR="003A0D64">
        <w:t>look like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[I]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≅[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183E61">
        <w:rPr>
          <w:rFonts w:eastAsiaTheme="minorEastAsia"/>
          <w:sz w:val="24"/>
          <w:szCs w:val="24"/>
        </w:rPr>
        <w:br/>
      </w:r>
      <w:r w:rsidR="00183E61" w:rsidRPr="004D3457">
        <w:rPr>
          <w:color w:val="FF0000"/>
        </w:rPr>
        <w:t>Answer</w:t>
      </w:r>
      <w:r w:rsidR="00183E61">
        <w:rPr>
          <w:color w:val="FF0000"/>
        </w:rPr>
        <w:t xml:space="preserve">: </w:t>
      </w:r>
      <w:r w:rsidR="00554E68">
        <w:rPr>
          <w:color w:val="FF0000"/>
        </w:rPr>
        <w:t xml:space="preserve">See </w:t>
      </w:r>
      <w:r w:rsidR="00554E68" w:rsidRPr="00EF62A4">
        <w:rPr>
          <w:color w:val="FF0000"/>
        </w:rPr>
        <w:t>PenAndPaperExercise.pdf</w:t>
      </w:r>
      <w:r w:rsidR="00554E68">
        <w:rPr>
          <w:color w:val="FF0000"/>
        </w:rPr>
        <w:t xml:space="preserve"> (both MM and MM with comp. inhibition derivations) and below</w:t>
      </w:r>
    </w:p>
    <w:p w14:paraId="1C821706" w14:textId="77777777" w:rsidR="00554E68" w:rsidRDefault="00554E68">
      <w:pPr>
        <w:jc w:val="left"/>
        <w:rPr>
          <w:color w:val="FF0000"/>
        </w:rPr>
      </w:pPr>
      <w:r>
        <w:rPr>
          <w:color w:val="FF0000"/>
        </w:rPr>
        <w:br w:type="page"/>
      </w:r>
    </w:p>
    <w:p w14:paraId="43EC5A44" w14:textId="77777777" w:rsidR="00554E68" w:rsidRPr="00AD34F8" w:rsidRDefault="00554E68" w:rsidP="00554E68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Simplification 1: Quasi Steady State Assumption (ES and EI)</w:t>
      </w:r>
    </w:p>
    <w:p w14:paraId="5D4FBF03" w14:textId="77777777" w:rsidR="00554E68" w:rsidRPr="00BE7D57" w:rsidRDefault="00FC4D8F" w:rsidP="00554E68">
      <w:pPr>
        <w:jc w:val="left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ES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 xml:space="preserve">=0 </m:t>
          </m:r>
          <m:box>
            <m:boxPr>
              <m:opEmu m:val="1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 xml:space="preserve">)[ES]= 0 </m:t>
          </m:r>
          <m:box>
            <m:boxPr>
              <m:opEmu m:val="1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)[ES]</m:t>
          </m:r>
          <m:box>
            <m:boxPr>
              <m:opEmu m:val="1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575FCDE6" w14:textId="77777777" w:rsidR="00554E68" w:rsidRPr="00BE7D57" w:rsidRDefault="00FC4D8F" w:rsidP="00554E68">
      <w:pPr>
        <w:jc w:val="left"/>
        <w:rPr>
          <w:color w:val="FF000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)[ES]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We know: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groupChr>
          <m:r>
            <w:rPr>
              <w:rFonts w:ascii="Cambria Math" w:hAnsi="Cambria Math"/>
              <w:color w:val="FF0000"/>
            </w:rPr>
            <m:t xml:space="preserve">   </m:t>
          </m:r>
        </m:oMath>
      </m:oMathPara>
    </w:p>
    <w:p w14:paraId="116ADB68" w14:textId="77777777" w:rsidR="00554E68" w:rsidRPr="00D440B5" w:rsidRDefault="00FC4D8F" w:rsidP="00554E68">
      <w:pPr>
        <w:jc w:val="left"/>
        <w:rPr>
          <w:b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ES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          </m:t>
        </m:r>
      </m:oMath>
      <w:r w:rsidR="00554E68">
        <w:rPr>
          <w:b/>
          <w:color w:val="FF0000"/>
        </w:rPr>
        <w:t xml:space="preserve">, </w:t>
      </w:r>
      <w:r w:rsidR="00554E68" w:rsidRPr="00E42067">
        <w:rPr>
          <w:b/>
          <w:color w:val="FF0000"/>
          <w:sz w:val="28"/>
        </w:rPr>
        <w:t>Eq. 1</w:t>
      </w:r>
    </w:p>
    <w:p w14:paraId="4B6FD902" w14:textId="77777777" w:rsidR="00554E68" w:rsidRPr="00BE7D57" w:rsidRDefault="00FC4D8F" w:rsidP="00554E68">
      <w:pPr>
        <w:jc w:val="left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EI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 xml:space="preserve">=0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groupCh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-3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  <m:r>
            <w:rPr>
              <w:rFonts w:ascii="Cambria Math" w:hAnsi="Cambria Math"/>
              <w:color w:val="FF0000"/>
            </w:rPr>
            <m:t xml:space="preserve">=0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groupCh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-3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groupCh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b>
              </m:sSub>
            </m:den>
          </m:f>
        </m:oMath>
      </m:oMathPara>
    </w:p>
    <w:p w14:paraId="1CE4EC5C" w14:textId="77777777" w:rsidR="00554E68" w:rsidRDefault="00554E68" w:rsidP="00554E68">
      <w:pPr>
        <w:jc w:val="left"/>
        <w:rPr>
          <w:color w:val="FF0000"/>
        </w:rPr>
      </w:pPr>
    </w:p>
    <w:p w14:paraId="154C359B" w14:textId="77777777" w:rsidR="00554E68" w:rsidRPr="00BE7D57" w:rsidRDefault="00FC4D8F" w:rsidP="00554E68">
      <w:pPr>
        <w:jc w:val="left"/>
        <w:rPr>
          <w:color w:val="FF0000"/>
        </w:rPr>
      </w:pPr>
      <m:oMathPara>
        <m:oMathParaPr>
          <m:jc m:val="left"/>
        </m:oMathParaPr>
        <m:oMath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groupCh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</m:den>
              </m:f>
            </m:e>
          </m:groupChr>
          <m:r>
            <w:rPr>
              <w:rFonts w:ascii="Cambria Math" w:hAnsi="Cambria Math"/>
              <w:color w:val="FF0000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>Eq. 1</m:t>
                  </m:r>
                </m:e>
              </m:groupChr>
            </m:e>
          </m:box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27B126EB" w14:textId="77777777" w:rsidR="00554E68" w:rsidRDefault="00554E68" w:rsidP="00554E68">
      <w:pPr>
        <w:jc w:val="left"/>
        <w:rPr>
          <w:color w:val="FF0000"/>
        </w:rPr>
      </w:pPr>
    </w:p>
    <w:p w14:paraId="522ED445" w14:textId="77777777" w:rsidR="00554E68" w:rsidRPr="00BE7D57" w:rsidRDefault="00FC4D8F" w:rsidP="00554E68">
      <w:pPr>
        <w:jc w:val="left"/>
        <w:rPr>
          <w:b/>
          <w:color w:val="FF000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        ,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Eq. 2</m:t>
          </m:r>
        </m:oMath>
      </m:oMathPara>
    </w:p>
    <w:p w14:paraId="69923F2B" w14:textId="77777777" w:rsidR="00554E68" w:rsidRPr="00BE7D57" w:rsidRDefault="00554E68" w:rsidP="00554E68">
      <w:pPr>
        <w:jc w:val="center"/>
        <w:rPr>
          <w:b/>
          <w:color w:val="FF0000"/>
        </w:rPr>
      </w:pPr>
      <w:r>
        <w:rPr>
          <w:b/>
          <w:color w:val="FF0000"/>
        </w:rPr>
        <w:t>Simplification 2: Conservation of E (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</m:oMath>
      <w:r>
        <w:rPr>
          <w:color w:val="FF0000"/>
        </w:rPr>
        <w:t xml:space="preserve"> is referring to the Total Enzyme)</w:t>
      </w:r>
    </w:p>
    <w:p w14:paraId="2A8E483D" w14:textId="77777777" w:rsidR="00554E68" w:rsidRPr="00BE7D57" w:rsidRDefault="00FC4D8F" w:rsidP="00554E68">
      <w:pPr>
        <w:rPr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ES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EI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0000"/>
                    </w:rPr>
                    <m:t>From Eq. 1 and Eq.2</m:t>
                  </m:r>
                </m:e>
              </m:groupChr>
            </m:e>
          </m:box>
          <m:r>
            <w:rPr>
              <w:rFonts w:ascii="Cambria Math" w:hAnsi="Cambria Math"/>
              <w:color w:val="FF0000"/>
            </w:rPr>
            <m:t xml:space="preserve">  </m:t>
          </m:r>
        </m:oMath>
      </m:oMathPara>
    </w:p>
    <w:p w14:paraId="2F760A0D" w14:textId="77777777" w:rsidR="00554E68" w:rsidRDefault="00554E68" w:rsidP="00554E68">
      <w:pPr>
        <w:rPr>
          <w:b/>
          <w:color w:val="FF0000"/>
        </w:rPr>
      </w:pPr>
    </w:p>
    <w:p w14:paraId="5E6C6FE9" w14:textId="77777777" w:rsidR="00554E68" w:rsidRPr="00BE7D57" w:rsidRDefault="00FC4D8F" w:rsidP="00554E68">
      <w:pPr>
        <w:rPr>
          <w:b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ES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ES</m:t>
              </m:r>
            </m:e>
          </m:d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groupChr>
          <m:r>
            <w:rPr>
              <w:rFonts w:ascii="Cambria Math" w:hAnsi="Cambria Math"/>
              <w:color w:val="FF0000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</m: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ES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groupChr>
        </m:oMath>
      </m:oMathPara>
    </w:p>
    <w:p w14:paraId="010E19A9" w14:textId="77777777" w:rsidR="00554E68" w:rsidRDefault="00554E68" w:rsidP="00554E68">
      <w:pPr>
        <w:rPr>
          <w:b/>
          <w:color w:val="FF0000"/>
        </w:rPr>
      </w:pPr>
    </w:p>
    <w:p w14:paraId="14FB1DF9" w14:textId="77777777" w:rsidR="00554E68" w:rsidRPr="00BE7D57" w:rsidRDefault="00FC4D8F" w:rsidP="00554E68">
      <w:pPr>
        <w:rPr>
          <w:color w:val="FF000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ES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sub>
                      </m:sSub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  <m:groupChr>
            <m:groupChrPr>
              <m:chr m:val="⇔"/>
              <m:pos m:val="top"/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groupChr>
        </m:oMath>
      </m:oMathPara>
    </w:p>
    <w:p w14:paraId="00B98811" w14:textId="77777777" w:rsidR="00554E68" w:rsidRDefault="00554E68" w:rsidP="00554E68">
      <w:pPr>
        <w:rPr>
          <w:b/>
          <w:color w:val="FF0000"/>
        </w:rPr>
      </w:pPr>
    </w:p>
    <w:p w14:paraId="68A5B267" w14:textId="77777777" w:rsidR="00554E68" w:rsidRPr="00BE7D57" w:rsidRDefault="00FC4D8F" w:rsidP="00554E68">
      <w:pPr>
        <w:rPr>
          <w:b/>
          <w:color w:val="FF000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ES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 xml:space="preserve">             , 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Eq.3</m:t>
          </m:r>
        </m:oMath>
      </m:oMathPara>
    </w:p>
    <w:p w14:paraId="37BA00C9" w14:textId="77777777" w:rsidR="00554E68" w:rsidRDefault="00554E68" w:rsidP="00554E68">
      <w:pPr>
        <w:rPr>
          <w:b/>
          <w:color w:val="FF0000"/>
        </w:rPr>
      </w:pPr>
    </w:p>
    <w:p w14:paraId="75BCE0CE" w14:textId="77777777" w:rsidR="00554E68" w:rsidRDefault="00554E68" w:rsidP="00554E68">
      <w:pPr>
        <w:rPr>
          <w:b/>
          <w:color w:val="FF0000"/>
        </w:rPr>
      </w:pPr>
    </w:p>
    <w:p w14:paraId="6A092B1B" w14:textId="77777777" w:rsidR="00554E68" w:rsidRDefault="00554E68" w:rsidP="00554E68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Given the above, we have:</w:t>
      </w:r>
    </w:p>
    <w:p w14:paraId="7CC796C7" w14:textId="77777777" w:rsidR="00554E68" w:rsidRDefault="00554E68" w:rsidP="00554E68">
      <w:pPr>
        <w:rPr>
          <w:b/>
          <w:color w:val="FF0000"/>
        </w:rPr>
      </w:pPr>
    </w:p>
    <w:p w14:paraId="0FF046AF" w14:textId="77777777" w:rsidR="00554E68" w:rsidRPr="00BE7D57" w:rsidRDefault="00554E68" w:rsidP="00554E68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ES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Eq. 3</m:t>
                      </m:r>
                    </m:e>
                  </m:groupChr>
                </m:e>
              </m:box>
            </m:e>
          </m:box>
          <m:r>
            <w:rPr>
              <w:rFonts w:ascii="Cambria Math" w:hAnsi="Cambria Math"/>
              <w:color w:val="FF0000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color w:val="FF0000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oxPr>
                <m:e>
                  <m:groupChr>
                    <m:groupChrPr>
                      <m:chr m:val="⇔"/>
                      <m:pos m:val="top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Vmax=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p>
                    </m:e>
                  </m:groupChr>
                </m:e>
              </m:box>
            </m:e>
          </m:box>
        </m:oMath>
      </m:oMathPara>
    </w:p>
    <w:p w14:paraId="0FD45AC1" w14:textId="77777777" w:rsidR="00554E68" w:rsidRPr="00E822DE" w:rsidRDefault="00FC4D8F" w:rsidP="00554E68">
      <w:pPr>
        <w:shd w:val="clear" w:color="auto" w:fill="DBE5F1" w:themeFill="accent1" w:themeFillTint="33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=v=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857B06D" w14:textId="45B9F27C" w:rsidR="00183E61" w:rsidRDefault="00183E61" w:rsidP="00183E61"/>
    <w:p w14:paraId="048EBD6F" w14:textId="6AD35458" w:rsidR="009770E5" w:rsidRPr="00B111B0" w:rsidRDefault="009770E5" w:rsidP="00803A4E"/>
    <w:p w14:paraId="60AA53E9" w14:textId="77777777" w:rsidR="00554E68" w:rsidRDefault="00554E68" w:rsidP="00803A4E">
      <w:pPr>
        <w:rPr>
          <w:b/>
        </w:rPr>
      </w:pPr>
    </w:p>
    <w:p w14:paraId="0161FB86" w14:textId="77777777" w:rsidR="00554E68" w:rsidRDefault="00554E68" w:rsidP="00803A4E">
      <w:pPr>
        <w:rPr>
          <w:b/>
        </w:rPr>
      </w:pPr>
    </w:p>
    <w:p w14:paraId="26FAEA0B" w14:textId="77777777" w:rsidR="00554E68" w:rsidRDefault="00554E68" w:rsidP="00803A4E">
      <w:pPr>
        <w:rPr>
          <w:b/>
        </w:rPr>
      </w:pPr>
    </w:p>
    <w:p w14:paraId="02F181D7" w14:textId="77777777" w:rsidR="00554E68" w:rsidRDefault="00554E68" w:rsidP="00803A4E">
      <w:pPr>
        <w:rPr>
          <w:b/>
        </w:rPr>
      </w:pPr>
    </w:p>
    <w:p w14:paraId="73060A43" w14:textId="77777777" w:rsidR="00640790" w:rsidRDefault="00640790" w:rsidP="00803A4E">
      <w:r>
        <w:rPr>
          <w:b/>
        </w:rPr>
        <w:t xml:space="preserve">Understanding the effect of </w:t>
      </w:r>
      <w:r w:rsidR="00CE196D">
        <w:rPr>
          <w:b/>
        </w:rPr>
        <w:t>competitive inhibition in reaction rates with an ODE model</w:t>
      </w:r>
    </w:p>
    <w:p w14:paraId="49C49C5B" w14:textId="0E8CA5CB" w:rsidR="00F2541B" w:rsidRDefault="00FA34F4" w:rsidP="00FA34F4">
      <w:r>
        <w:t xml:space="preserve">6) </w:t>
      </w:r>
      <w:r w:rsidR="00117235">
        <w:t xml:space="preserve">Implement </w:t>
      </w:r>
      <w:r w:rsidR="00762F7A">
        <w:t xml:space="preserve">and simulate </w:t>
      </w:r>
      <w:r w:rsidR="00117235">
        <w:t xml:space="preserve">an ODE model describing </w:t>
      </w:r>
      <w:r w:rsidR="00A441FF">
        <w:t>the above reaction (with competitive inhibition).</w:t>
      </w:r>
      <w:r w:rsidR="002766B5">
        <w:t xml:space="preserve"> Name you script “</w:t>
      </w:r>
      <w:proofErr w:type="spellStart"/>
      <w:r w:rsidR="002766B5">
        <w:t>EnzymeKineticsMMwCompInhib.m</w:t>
      </w:r>
      <w:proofErr w:type="spellEnd"/>
      <w:r w:rsidR="002766B5">
        <w:t>”.</w:t>
      </w:r>
      <w:r w:rsidR="00A441FF">
        <w:t xml:space="preserve"> Make use of the MM rate law for competitive inhibition that you derived. </w:t>
      </w:r>
      <w:r w:rsidR="00234ED6">
        <w:t xml:space="preserve">Use the same values for the parameters </w:t>
      </w:r>
      <w:proofErr w:type="spellStart"/>
      <w:r w:rsidR="00234ED6">
        <w:t>Kcat</w:t>
      </w:r>
      <w:proofErr w:type="spellEnd"/>
      <w:r w:rsidR="00234ED6">
        <w:t>, Km as in the simple MM model. Do the same for the InitialAmo</w:t>
      </w:r>
      <w:r w:rsidR="00F2541B">
        <w:t>unt values of species S and E</w:t>
      </w:r>
      <w:r w:rsidR="000E1133">
        <w:t xml:space="preserve"> (use </w:t>
      </w:r>
      <w:r w:rsidR="000E1133" w:rsidRPr="00FA34F4">
        <w:rPr>
          <w:b/>
        </w:rPr>
        <w:t>1 unit</w:t>
      </w:r>
      <w:r w:rsidR="000E1133">
        <w:t xml:space="preserve"> as initial value for species E)</w:t>
      </w:r>
      <w:r w:rsidR="00F2541B">
        <w:t xml:space="preserve">. </w:t>
      </w:r>
    </w:p>
    <w:p w14:paraId="16AF3E2E" w14:textId="77777777" w:rsidR="00BC4E14" w:rsidRDefault="00234ED6" w:rsidP="00F2541B">
      <w:pPr>
        <w:pStyle w:val="ListParagraph"/>
        <w:ind w:left="360"/>
      </w:pPr>
      <w:r w:rsidRPr="000A7222">
        <w:rPr>
          <w:i/>
        </w:rPr>
        <w:t>K</w:t>
      </w:r>
      <w:r w:rsidR="00D82182" w:rsidRPr="00D82182">
        <w:rPr>
          <w:i/>
          <w:vertAlign w:val="subscript"/>
        </w:rPr>
        <w:t>I</w:t>
      </w:r>
      <w:r w:rsidRPr="000A7222">
        <w:rPr>
          <w:i/>
        </w:rPr>
        <w:t xml:space="preserve"> = </w:t>
      </w:r>
      <w:r w:rsidR="006F36C6">
        <w:rPr>
          <w:i/>
        </w:rPr>
        <w:t>6</w:t>
      </w:r>
      <w:r w:rsidR="00AC1F3F" w:rsidRPr="000A7222">
        <w:rPr>
          <w:i/>
        </w:rPr>
        <w:t xml:space="preserve"> units</w:t>
      </w:r>
      <w:r w:rsidRPr="000A7222">
        <w:rPr>
          <w:i/>
        </w:rPr>
        <w:t>,</w:t>
      </w:r>
      <w:r w:rsidR="00AC1F3F" w:rsidRPr="000A7222">
        <w:rPr>
          <w:i/>
        </w:rPr>
        <w:t xml:space="preserve"> </w:t>
      </w:r>
      <w:r w:rsidR="00FC4B1D" w:rsidRPr="000A7222">
        <w:rPr>
          <w:i/>
        </w:rPr>
        <w:t xml:space="preserve">InitialAmount of Inhibitor (I) = </w:t>
      </w:r>
      <w:r w:rsidR="006F36C6">
        <w:rPr>
          <w:i/>
        </w:rPr>
        <w:t>10</w:t>
      </w:r>
      <w:r>
        <w:t xml:space="preserve"> </w:t>
      </w:r>
      <w:r w:rsidR="000E52DF" w:rsidRPr="00EF57AD">
        <w:rPr>
          <w:i/>
        </w:rPr>
        <w:t>units</w:t>
      </w:r>
    </w:p>
    <w:p w14:paraId="5BF12C7F" w14:textId="77777777" w:rsidR="00EC7747" w:rsidRDefault="00EC7747" w:rsidP="00CF51A1">
      <w:pPr>
        <w:pStyle w:val="ListParagraph"/>
        <w:numPr>
          <w:ilvl w:val="0"/>
          <w:numId w:val="10"/>
        </w:numPr>
      </w:pPr>
      <w:r>
        <w:t>Does</w:t>
      </w:r>
      <w:r w:rsidR="00CF51A1">
        <w:t xml:space="preserve"> Vmax </w:t>
      </w:r>
      <w:r>
        <w:t>change, and if yes what is the new value?</w:t>
      </w:r>
    </w:p>
    <w:p w14:paraId="00B1B80D" w14:textId="21464655" w:rsidR="00554E68" w:rsidRDefault="00183E61" w:rsidP="00554E68">
      <w:pPr>
        <w:pStyle w:val="ListParagraph"/>
      </w:pPr>
      <w:r w:rsidRPr="00183E61">
        <w:rPr>
          <w:color w:val="FF0000"/>
        </w:rPr>
        <w:t>Answer</w:t>
      </w:r>
      <w:r w:rsidR="00554E68">
        <w:rPr>
          <w:color w:val="FF0000"/>
        </w:rPr>
        <w:t>:</w:t>
      </w:r>
      <w:r w:rsidR="00554E68" w:rsidRPr="00554E68">
        <w:rPr>
          <w:color w:val="FF0000"/>
        </w:rPr>
        <w:t xml:space="preserve"> </w:t>
      </w:r>
      <w:proofErr w:type="spellStart"/>
      <w:r w:rsidR="00554E68">
        <w:rPr>
          <w:color w:val="FF0000"/>
        </w:rPr>
        <w:t>Vmax</w:t>
      </w:r>
      <w:proofErr w:type="spellEnd"/>
      <w:r w:rsidR="00554E68">
        <w:rPr>
          <w:color w:val="FF0000"/>
        </w:rPr>
        <w:t xml:space="preserve"> remains the same (</w:t>
      </w:r>
      <w:proofErr w:type="spellStart"/>
      <w:r w:rsidR="00554E68">
        <w:rPr>
          <w:color w:val="FF0000"/>
        </w:rPr>
        <w:t>Vmax</w:t>
      </w:r>
      <w:proofErr w:type="spellEnd"/>
      <w:r w:rsidR="00554E68">
        <w:rPr>
          <w:color w:val="FF0000"/>
        </w:rPr>
        <w:t xml:space="preserve"> = 2)</w:t>
      </w:r>
    </w:p>
    <w:p w14:paraId="1CEE953A" w14:textId="07DFA47F" w:rsidR="00183E61" w:rsidRPr="00183E61" w:rsidRDefault="00183E61" w:rsidP="00183E61">
      <w:pPr>
        <w:ind w:left="360" w:firstLine="360"/>
        <w:rPr>
          <w:color w:val="FF0000"/>
        </w:rPr>
      </w:pPr>
    </w:p>
    <w:p w14:paraId="4E44F068" w14:textId="77777777" w:rsidR="00AD5AF8" w:rsidRDefault="00EC7747" w:rsidP="00950FD7">
      <w:pPr>
        <w:pStyle w:val="ListParagraph"/>
        <w:numPr>
          <w:ilvl w:val="0"/>
          <w:numId w:val="10"/>
        </w:numPr>
      </w:pPr>
      <w:r>
        <w:t>Does the apparent Km change and if yes what is the new value?</w:t>
      </w:r>
    </w:p>
    <w:p w14:paraId="2B7421ED" w14:textId="77777777" w:rsidR="00554E68" w:rsidRDefault="00183E61" w:rsidP="00554E68">
      <w:pPr>
        <w:pStyle w:val="ListParagraph"/>
      </w:pPr>
      <w:r w:rsidRPr="00183E61">
        <w:rPr>
          <w:color w:val="FF0000"/>
        </w:rPr>
        <w:t>Answer</w:t>
      </w:r>
      <w:r w:rsidR="00554E68">
        <w:rPr>
          <w:color w:val="FF0000"/>
        </w:rPr>
        <w:t xml:space="preserve">: Km apparent changes, </w:t>
      </w:r>
      <w:proofErr w:type="spellStart"/>
      <w:r w:rsidR="00554E68">
        <w:rPr>
          <w:color w:val="FF0000"/>
        </w:rPr>
        <w:t>Km</w:t>
      </w:r>
      <w:r w:rsidR="00554E68">
        <w:rPr>
          <w:i/>
          <w:color w:val="FF0000"/>
        </w:rPr>
        <w:t>app</w:t>
      </w:r>
      <w:proofErr w:type="spellEnd"/>
      <w:r w:rsidR="00554E68">
        <w:rPr>
          <w:color w:val="FF0000"/>
        </w:rPr>
        <w:t xml:space="preserve"> ~= 53</w:t>
      </w:r>
    </w:p>
    <w:p w14:paraId="29B6481F" w14:textId="0C36C018" w:rsidR="00183E61" w:rsidRPr="00183E61" w:rsidRDefault="00183E61" w:rsidP="00183E61">
      <w:pPr>
        <w:ind w:left="360" w:firstLine="360"/>
        <w:rPr>
          <w:color w:val="FF0000"/>
        </w:rPr>
      </w:pPr>
    </w:p>
    <w:p w14:paraId="46AC1292" w14:textId="77777777" w:rsidR="00967C1A" w:rsidRDefault="00967C1A" w:rsidP="00967C1A">
      <w:pPr>
        <w:pStyle w:val="Heading2"/>
      </w:pPr>
    </w:p>
    <w:sectPr w:rsidR="00967C1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39FF49" w15:done="0"/>
  <w15:commentEx w15:paraId="510376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18C"/>
    <w:multiLevelType w:val="hybridMultilevel"/>
    <w:tmpl w:val="3E189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8001E"/>
    <w:multiLevelType w:val="hybridMultilevel"/>
    <w:tmpl w:val="D0CA7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45F1F"/>
    <w:multiLevelType w:val="hybridMultilevel"/>
    <w:tmpl w:val="E1BEEC76"/>
    <w:lvl w:ilvl="0" w:tplc="63A88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C6A49"/>
    <w:multiLevelType w:val="hybridMultilevel"/>
    <w:tmpl w:val="B6682B1C"/>
    <w:lvl w:ilvl="0" w:tplc="385ED7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0545C1"/>
    <w:multiLevelType w:val="hybridMultilevel"/>
    <w:tmpl w:val="594C33EC"/>
    <w:lvl w:ilvl="0" w:tplc="4CBC3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37512A"/>
    <w:multiLevelType w:val="hybridMultilevel"/>
    <w:tmpl w:val="8416D2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26E1D"/>
    <w:multiLevelType w:val="hybridMultilevel"/>
    <w:tmpl w:val="0F185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A9C09C4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20CD1"/>
    <w:multiLevelType w:val="hybridMultilevel"/>
    <w:tmpl w:val="5FDE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C533D9"/>
    <w:multiLevelType w:val="hybridMultilevel"/>
    <w:tmpl w:val="5F746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282F5A"/>
    <w:multiLevelType w:val="hybridMultilevel"/>
    <w:tmpl w:val="9E1E6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C272B7"/>
    <w:multiLevelType w:val="hybridMultilevel"/>
    <w:tmpl w:val="E55C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5A0637"/>
    <w:multiLevelType w:val="hybridMultilevel"/>
    <w:tmpl w:val="2072115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0A7C7D"/>
    <w:multiLevelType w:val="hybridMultilevel"/>
    <w:tmpl w:val="A0A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12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">
    <w15:presenceInfo w15:providerId="None" w15:userId="M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1164E"/>
    <w:rsid w:val="00020AD1"/>
    <w:rsid w:val="000259DC"/>
    <w:rsid w:val="00033DFF"/>
    <w:rsid w:val="00036034"/>
    <w:rsid w:val="0003685E"/>
    <w:rsid w:val="00036E7D"/>
    <w:rsid w:val="00051626"/>
    <w:rsid w:val="00053DAD"/>
    <w:rsid w:val="0006438E"/>
    <w:rsid w:val="00064E24"/>
    <w:rsid w:val="000718CA"/>
    <w:rsid w:val="00076BB7"/>
    <w:rsid w:val="000829AF"/>
    <w:rsid w:val="00083926"/>
    <w:rsid w:val="00094C6B"/>
    <w:rsid w:val="00094F7D"/>
    <w:rsid w:val="0009547B"/>
    <w:rsid w:val="000A20E1"/>
    <w:rsid w:val="000A3536"/>
    <w:rsid w:val="000A3E59"/>
    <w:rsid w:val="000A7222"/>
    <w:rsid w:val="000B029D"/>
    <w:rsid w:val="000B1547"/>
    <w:rsid w:val="000B3EB6"/>
    <w:rsid w:val="000B6133"/>
    <w:rsid w:val="000D47E6"/>
    <w:rsid w:val="000D6B8D"/>
    <w:rsid w:val="000E1133"/>
    <w:rsid w:val="000E1C60"/>
    <w:rsid w:val="000E52DF"/>
    <w:rsid w:val="000F2743"/>
    <w:rsid w:val="000F3286"/>
    <w:rsid w:val="00100482"/>
    <w:rsid w:val="001008A6"/>
    <w:rsid w:val="00102B15"/>
    <w:rsid w:val="001044DE"/>
    <w:rsid w:val="001050B5"/>
    <w:rsid w:val="001101E7"/>
    <w:rsid w:val="00112D4F"/>
    <w:rsid w:val="00117235"/>
    <w:rsid w:val="00122C91"/>
    <w:rsid w:val="001245DA"/>
    <w:rsid w:val="0012606F"/>
    <w:rsid w:val="00127EE0"/>
    <w:rsid w:val="00132A60"/>
    <w:rsid w:val="00133F8E"/>
    <w:rsid w:val="001356AE"/>
    <w:rsid w:val="001370DA"/>
    <w:rsid w:val="00152922"/>
    <w:rsid w:val="00164BFD"/>
    <w:rsid w:val="00164C44"/>
    <w:rsid w:val="00165438"/>
    <w:rsid w:val="00165E71"/>
    <w:rsid w:val="001723C0"/>
    <w:rsid w:val="00173721"/>
    <w:rsid w:val="00174A79"/>
    <w:rsid w:val="00174EC8"/>
    <w:rsid w:val="00174FEA"/>
    <w:rsid w:val="001825CC"/>
    <w:rsid w:val="00183E61"/>
    <w:rsid w:val="00194011"/>
    <w:rsid w:val="001965A9"/>
    <w:rsid w:val="001A33D2"/>
    <w:rsid w:val="001A485A"/>
    <w:rsid w:val="001A5C7A"/>
    <w:rsid w:val="001B1792"/>
    <w:rsid w:val="001B2CCF"/>
    <w:rsid w:val="001C69B9"/>
    <w:rsid w:val="001D0550"/>
    <w:rsid w:val="001D350F"/>
    <w:rsid w:val="001E7708"/>
    <w:rsid w:val="001F038F"/>
    <w:rsid w:val="001F28F2"/>
    <w:rsid w:val="00200F8C"/>
    <w:rsid w:val="00202D34"/>
    <w:rsid w:val="002118E2"/>
    <w:rsid w:val="00215CB5"/>
    <w:rsid w:val="00216930"/>
    <w:rsid w:val="00217777"/>
    <w:rsid w:val="00217EF8"/>
    <w:rsid w:val="00234ED6"/>
    <w:rsid w:val="00244D0C"/>
    <w:rsid w:val="00261559"/>
    <w:rsid w:val="00265746"/>
    <w:rsid w:val="00270C3B"/>
    <w:rsid w:val="002712A2"/>
    <w:rsid w:val="002766B5"/>
    <w:rsid w:val="002776C9"/>
    <w:rsid w:val="00285600"/>
    <w:rsid w:val="002906BC"/>
    <w:rsid w:val="00293E8F"/>
    <w:rsid w:val="002A0261"/>
    <w:rsid w:val="002A256E"/>
    <w:rsid w:val="002A25C7"/>
    <w:rsid w:val="002B117F"/>
    <w:rsid w:val="002B24FF"/>
    <w:rsid w:val="002B73E8"/>
    <w:rsid w:val="002C282D"/>
    <w:rsid w:val="002C359A"/>
    <w:rsid w:val="002C4073"/>
    <w:rsid w:val="002E01AF"/>
    <w:rsid w:val="002E03C4"/>
    <w:rsid w:val="002E4203"/>
    <w:rsid w:val="002E5DDD"/>
    <w:rsid w:val="0030435A"/>
    <w:rsid w:val="00306DB1"/>
    <w:rsid w:val="003274C6"/>
    <w:rsid w:val="0034085A"/>
    <w:rsid w:val="00342A70"/>
    <w:rsid w:val="00351126"/>
    <w:rsid w:val="00353948"/>
    <w:rsid w:val="00355B37"/>
    <w:rsid w:val="00375723"/>
    <w:rsid w:val="003757A7"/>
    <w:rsid w:val="00376467"/>
    <w:rsid w:val="0038598F"/>
    <w:rsid w:val="003948A1"/>
    <w:rsid w:val="003A0D64"/>
    <w:rsid w:val="003A2B7C"/>
    <w:rsid w:val="003A7008"/>
    <w:rsid w:val="003B3F7A"/>
    <w:rsid w:val="003C6FD8"/>
    <w:rsid w:val="003C75B4"/>
    <w:rsid w:val="003D06BF"/>
    <w:rsid w:val="003D2F07"/>
    <w:rsid w:val="003D30CB"/>
    <w:rsid w:val="003E21F0"/>
    <w:rsid w:val="003E25D8"/>
    <w:rsid w:val="003E4A0B"/>
    <w:rsid w:val="003F0242"/>
    <w:rsid w:val="003F51FD"/>
    <w:rsid w:val="003F77C5"/>
    <w:rsid w:val="0040274C"/>
    <w:rsid w:val="004059D1"/>
    <w:rsid w:val="00405F0B"/>
    <w:rsid w:val="00406DA2"/>
    <w:rsid w:val="0041448C"/>
    <w:rsid w:val="00416517"/>
    <w:rsid w:val="00424E04"/>
    <w:rsid w:val="004365D6"/>
    <w:rsid w:val="0044090C"/>
    <w:rsid w:val="004513AA"/>
    <w:rsid w:val="0046537F"/>
    <w:rsid w:val="004672AB"/>
    <w:rsid w:val="00471E59"/>
    <w:rsid w:val="00476F88"/>
    <w:rsid w:val="00477AA9"/>
    <w:rsid w:val="0048040D"/>
    <w:rsid w:val="00481782"/>
    <w:rsid w:val="00484694"/>
    <w:rsid w:val="00485A10"/>
    <w:rsid w:val="004A556C"/>
    <w:rsid w:val="004B2084"/>
    <w:rsid w:val="004B5C32"/>
    <w:rsid w:val="004B62DF"/>
    <w:rsid w:val="004B735A"/>
    <w:rsid w:val="004C454B"/>
    <w:rsid w:val="004E0546"/>
    <w:rsid w:val="004E097F"/>
    <w:rsid w:val="004E4B42"/>
    <w:rsid w:val="004E58F6"/>
    <w:rsid w:val="005016D6"/>
    <w:rsid w:val="00505483"/>
    <w:rsid w:val="00525971"/>
    <w:rsid w:val="005356E5"/>
    <w:rsid w:val="00535AB4"/>
    <w:rsid w:val="0055491D"/>
    <w:rsid w:val="00554E68"/>
    <w:rsid w:val="0055670E"/>
    <w:rsid w:val="00557CD2"/>
    <w:rsid w:val="005812F6"/>
    <w:rsid w:val="005872E0"/>
    <w:rsid w:val="00592E0B"/>
    <w:rsid w:val="00595675"/>
    <w:rsid w:val="0059779E"/>
    <w:rsid w:val="005A0472"/>
    <w:rsid w:val="005A17C1"/>
    <w:rsid w:val="005A18B4"/>
    <w:rsid w:val="005B35D8"/>
    <w:rsid w:val="005B402B"/>
    <w:rsid w:val="005B711F"/>
    <w:rsid w:val="005C5F4D"/>
    <w:rsid w:val="005E729F"/>
    <w:rsid w:val="00600A6B"/>
    <w:rsid w:val="006022A2"/>
    <w:rsid w:val="00602E08"/>
    <w:rsid w:val="00611996"/>
    <w:rsid w:val="00613B01"/>
    <w:rsid w:val="00623BEE"/>
    <w:rsid w:val="00636431"/>
    <w:rsid w:val="00640790"/>
    <w:rsid w:val="006557DB"/>
    <w:rsid w:val="00664E11"/>
    <w:rsid w:val="00671A46"/>
    <w:rsid w:val="00673B00"/>
    <w:rsid w:val="00674A57"/>
    <w:rsid w:val="006808A6"/>
    <w:rsid w:val="00682785"/>
    <w:rsid w:val="00682DC2"/>
    <w:rsid w:val="00693D5F"/>
    <w:rsid w:val="006A483D"/>
    <w:rsid w:val="006A7AA8"/>
    <w:rsid w:val="006B60DA"/>
    <w:rsid w:val="006C075B"/>
    <w:rsid w:val="006C21CB"/>
    <w:rsid w:val="006D04B1"/>
    <w:rsid w:val="006E05A7"/>
    <w:rsid w:val="006E5FC3"/>
    <w:rsid w:val="006F1329"/>
    <w:rsid w:val="006F36C6"/>
    <w:rsid w:val="006F4635"/>
    <w:rsid w:val="00700271"/>
    <w:rsid w:val="007012B3"/>
    <w:rsid w:val="007025A5"/>
    <w:rsid w:val="00705B87"/>
    <w:rsid w:val="00712115"/>
    <w:rsid w:val="00723E79"/>
    <w:rsid w:val="00731A1F"/>
    <w:rsid w:val="0073215B"/>
    <w:rsid w:val="00733471"/>
    <w:rsid w:val="007339B3"/>
    <w:rsid w:val="00737C4E"/>
    <w:rsid w:val="00740036"/>
    <w:rsid w:val="00743C25"/>
    <w:rsid w:val="00745608"/>
    <w:rsid w:val="00745E0E"/>
    <w:rsid w:val="007548C5"/>
    <w:rsid w:val="00760748"/>
    <w:rsid w:val="00762F7A"/>
    <w:rsid w:val="0076387B"/>
    <w:rsid w:val="00764AC3"/>
    <w:rsid w:val="00766059"/>
    <w:rsid w:val="00772F59"/>
    <w:rsid w:val="007732B0"/>
    <w:rsid w:val="007751FA"/>
    <w:rsid w:val="0078612D"/>
    <w:rsid w:val="00787AA6"/>
    <w:rsid w:val="0079480D"/>
    <w:rsid w:val="0079550E"/>
    <w:rsid w:val="007A2B6A"/>
    <w:rsid w:val="007A2E24"/>
    <w:rsid w:val="007A3385"/>
    <w:rsid w:val="007A53CA"/>
    <w:rsid w:val="007B5A6B"/>
    <w:rsid w:val="007C1FC0"/>
    <w:rsid w:val="007C7D9A"/>
    <w:rsid w:val="007E40F7"/>
    <w:rsid w:val="007F1FB2"/>
    <w:rsid w:val="007F5751"/>
    <w:rsid w:val="007F6D53"/>
    <w:rsid w:val="007F7001"/>
    <w:rsid w:val="0080180F"/>
    <w:rsid w:val="00803A4E"/>
    <w:rsid w:val="008239A0"/>
    <w:rsid w:val="008246A2"/>
    <w:rsid w:val="00825737"/>
    <w:rsid w:val="0083376A"/>
    <w:rsid w:val="00837D24"/>
    <w:rsid w:val="00847E92"/>
    <w:rsid w:val="008546EB"/>
    <w:rsid w:val="00857650"/>
    <w:rsid w:val="00860D42"/>
    <w:rsid w:val="00861FB7"/>
    <w:rsid w:val="0087237C"/>
    <w:rsid w:val="00877D7F"/>
    <w:rsid w:val="00880BD7"/>
    <w:rsid w:val="0088158E"/>
    <w:rsid w:val="00881AF3"/>
    <w:rsid w:val="00885DFE"/>
    <w:rsid w:val="0088657F"/>
    <w:rsid w:val="008960CF"/>
    <w:rsid w:val="008A1171"/>
    <w:rsid w:val="008A24B3"/>
    <w:rsid w:val="008A2525"/>
    <w:rsid w:val="008A3209"/>
    <w:rsid w:val="008A6903"/>
    <w:rsid w:val="008C3B9C"/>
    <w:rsid w:val="008C43B5"/>
    <w:rsid w:val="008D3F8E"/>
    <w:rsid w:val="008D609C"/>
    <w:rsid w:val="008F47D1"/>
    <w:rsid w:val="008F6ED6"/>
    <w:rsid w:val="00911FBB"/>
    <w:rsid w:val="00912D81"/>
    <w:rsid w:val="00920DC0"/>
    <w:rsid w:val="00930308"/>
    <w:rsid w:val="00937966"/>
    <w:rsid w:val="00937A39"/>
    <w:rsid w:val="009459B1"/>
    <w:rsid w:val="00950AD9"/>
    <w:rsid w:val="00950FD7"/>
    <w:rsid w:val="00962C8E"/>
    <w:rsid w:val="0096390B"/>
    <w:rsid w:val="00967C1A"/>
    <w:rsid w:val="00967D20"/>
    <w:rsid w:val="0097480C"/>
    <w:rsid w:val="009770E5"/>
    <w:rsid w:val="00981721"/>
    <w:rsid w:val="00986A26"/>
    <w:rsid w:val="009948DA"/>
    <w:rsid w:val="009A3010"/>
    <w:rsid w:val="009B019E"/>
    <w:rsid w:val="009B05EF"/>
    <w:rsid w:val="009B14CA"/>
    <w:rsid w:val="009C4AD0"/>
    <w:rsid w:val="009C588B"/>
    <w:rsid w:val="009E1B27"/>
    <w:rsid w:val="009F7737"/>
    <w:rsid w:val="00A03BD7"/>
    <w:rsid w:val="00A06966"/>
    <w:rsid w:val="00A07E30"/>
    <w:rsid w:val="00A14429"/>
    <w:rsid w:val="00A160DF"/>
    <w:rsid w:val="00A16108"/>
    <w:rsid w:val="00A20879"/>
    <w:rsid w:val="00A22092"/>
    <w:rsid w:val="00A2637D"/>
    <w:rsid w:val="00A2710A"/>
    <w:rsid w:val="00A27147"/>
    <w:rsid w:val="00A27927"/>
    <w:rsid w:val="00A3192E"/>
    <w:rsid w:val="00A327E6"/>
    <w:rsid w:val="00A33BD5"/>
    <w:rsid w:val="00A34D87"/>
    <w:rsid w:val="00A441FF"/>
    <w:rsid w:val="00A51186"/>
    <w:rsid w:val="00A55216"/>
    <w:rsid w:val="00A55F1B"/>
    <w:rsid w:val="00A57D9B"/>
    <w:rsid w:val="00A60ED3"/>
    <w:rsid w:val="00A65286"/>
    <w:rsid w:val="00A7352B"/>
    <w:rsid w:val="00A771EF"/>
    <w:rsid w:val="00A87222"/>
    <w:rsid w:val="00A9082C"/>
    <w:rsid w:val="00A93ACC"/>
    <w:rsid w:val="00A95E53"/>
    <w:rsid w:val="00AB7CEE"/>
    <w:rsid w:val="00AC1E49"/>
    <w:rsid w:val="00AC1F3F"/>
    <w:rsid w:val="00AD5AF8"/>
    <w:rsid w:val="00AD6F93"/>
    <w:rsid w:val="00AE22BB"/>
    <w:rsid w:val="00AF5AFF"/>
    <w:rsid w:val="00AF5B23"/>
    <w:rsid w:val="00B111B0"/>
    <w:rsid w:val="00B15558"/>
    <w:rsid w:val="00B44810"/>
    <w:rsid w:val="00B506B3"/>
    <w:rsid w:val="00B60AC5"/>
    <w:rsid w:val="00B61690"/>
    <w:rsid w:val="00B621A0"/>
    <w:rsid w:val="00B639F2"/>
    <w:rsid w:val="00B63D18"/>
    <w:rsid w:val="00B72739"/>
    <w:rsid w:val="00B76141"/>
    <w:rsid w:val="00B811C4"/>
    <w:rsid w:val="00B81EB0"/>
    <w:rsid w:val="00B83FCA"/>
    <w:rsid w:val="00B84C11"/>
    <w:rsid w:val="00B855E9"/>
    <w:rsid w:val="00B85E09"/>
    <w:rsid w:val="00B91361"/>
    <w:rsid w:val="00B9737C"/>
    <w:rsid w:val="00BA356E"/>
    <w:rsid w:val="00BA4730"/>
    <w:rsid w:val="00BC0B54"/>
    <w:rsid w:val="00BC201D"/>
    <w:rsid w:val="00BC319C"/>
    <w:rsid w:val="00BC4E14"/>
    <w:rsid w:val="00BC72E0"/>
    <w:rsid w:val="00BD45B3"/>
    <w:rsid w:val="00BD4B51"/>
    <w:rsid w:val="00BD7554"/>
    <w:rsid w:val="00BD7EB7"/>
    <w:rsid w:val="00BE5A47"/>
    <w:rsid w:val="00BE63F3"/>
    <w:rsid w:val="00BF54D5"/>
    <w:rsid w:val="00BF6C9A"/>
    <w:rsid w:val="00C0438C"/>
    <w:rsid w:val="00C152F1"/>
    <w:rsid w:val="00C15EA2"/>
    <w:rsid w:val="00C16D3D"/>
    <w:rsid w:val="00C27466"/>
    <w:rsid w:val="00C30B5B"/>
    <w:rsid w:val="00C436B3"/>
    <w:rsid w:val="00C457F2"/>
    <w:rsid w:val="00C61105"/>
    <w:rsid w:val="00C66CCF"/>
    <w:rsid w:val="00C81153"/>
    <w:rsid w:val="00C857D8"/>
    <w:rsid w:val="00C86BA7"/>
    <w:rsid w:val="00CA5DBA"/>
    <w:rsid w:val="00CA7329"/>
    <w:rsid w:val="00CC117A"/>
    <w:rsid w:val="00CE196D"/>
    <w:rsid w:val="00CE2413"/>
    <w:rsid w:val="00CF51A1"/>
    <w:rsid w:val="00CF7DC2"/>
    <w:rsid w:val="00D07FBE"/>
    <w:rsid w:val="00D07FFD"/>
    <w:rsid w:val="00D12644"/>
    <w:rsid w:val="00D12C91"/>
    <w:rsid w:val="00D13921"/>
    <w:rsid w:val="00D16877"/>
    <w:rsid w:val="00D22691"/>
    <w:rsid w:val="00D22D7E"/>
    <w:rsid w:val="00D41865"/>
    <w:rsid w:val="00D45081"/>
    <w:rsid w:val="00D522DE"/>
    <w:rsid w:val="00D671DB"/>
    <w:rsid w:val="00D67A46"/>
    <w:rsid w:val="00D70D3C"/>
    <w:rsid w:val="00D74F75"/>
    <w:rsid w:val="00D7587E"/>
    <w:rsid w:val="00D77343"/>
    <w:rsid w:val="00D82182"/>
    <w:rsid w:val="00D919F7"/>
    <w:rsid w:val="00D925E8"/>
    <w:rsid w:val="00D93A83"/>
    <w:rsid w:val="00D955C3"/>
    <w:rsid w:val="00DA12CD"/>
    <w:rsid w:val="00DA1692"/>
    <w:rsid w:val="00DA475C"/>
    <w:rsid w:val="00DA6846"/>
    <w:rsid w:val="00DB6DE2"/>
    <w:rsid w:val="00DB752D"/>
    <w:rsid w:val="00DC0867"/>
    <w:rsid w:val="00DC3E54"/>
    <w:rsid w:val="00DD0AA1"/>
    <w:rsid w:val="00DD1F6E"/>
    <w:rsid w:val="00DE494E"/>
    <w:rsid w:val="00DF4913"/>
    <w:rsid w:val="00E220DC"/>
    <w:rsid w:val="00E31B19"/>
    <w:rsid w:val="00E3455E"/>
    <w:rsid w:val="00E3567C"/>
    <w:rsid w:val="00E43880"/>
    <w:rsid w:val="00E46F3F"/>
    <w:rsid w:val="00E50627"/>
    <w:rsid w:val="00E56C93"/>
    <w:rsid w:val="00E60A12"/>
    <w:rsid w:val="00E6318A"/>
    <w:rsid w:val="00E70093"/>
    <w:rsid w:val="00E70227"/>
    <w:rsid w:val="00E86D96"/>
    <w:rsid w:val="00E973F8"/>
    <w:rsid w:val="00EA31FC"/>
    <w:rsid w:val="00EA5494"/>
    <w:rsid w:val="00EB5ACD"/>
    <w:rsid w:val="00EC0AF1"/>
    <w:rsid w:val="00EC7747"/>
    <w:rsid w:val="00ED6E83"/>
    <w:rsid w:val="00EE25B8"/>
    <w:rsid w:val="00EF41B2"/>
    <w:rsid w:val="00EF4FEB"/>
    <w:rsid w:val="00EF57AD"/>
    <w:rsid w:val="00F02FE9"/>
    <w:rsid w:val="00F050BA"/>
    <w:rsid w:val="00F07017"/>
    <w:rsid w:val="00F10B25"/>
    <w:rsid w:val="00F15886"/>
    <w:rsid w:val="00F158AD"/>
    <w:rsid w:val="00F210C8"/>
    <w:rsid w:val="00F2541B"/>
    <w:rsid w:val="00F27336"/>
    <w:rsid w:val="00F46907"/>
    <w:rsid w:val="00F46B9F"/>
    <w:rsid w:val="00F6021A"/>
    <w:rsid w:val="00F73D5B"/>
    <w:rsid w:val="00F749CF"/>
    <w:rsid w:val="00F74CD8"/>
    <w:rsid w:val="00F76F84"/>
    <w:rsid w:val="00F8273A"/>
    <w:rsid w:val="00F9154A"/>
    <w:rsid w:val="00F9607C"/>
    <w:rsid w:val="00FA34F4"/>
    <w:rsid w:val="00FB4CAD"/>
    <w:rsid w:val="00FC3648"/>
    <w:rsid w:val="00FC4B1D"/>
    <w:rsid w:val="00FC4D8F"/>
    <w:rsid w:val="00FC677A"/>
    <w:rsid w:val="00FD6FD1"/>
    <w:rsid w:val="00FD7B6D"/>
    <w:rsid w:val="00FE2F8F"/>
    <w:rsid w:val="00FF4C61"/>
    <w:rsid w:val="00FF5B4B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4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6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6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tiff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E43C588F.dotm</Template>
  <TotalTime>0</TotalTime>
  <Pages>6</Pages>
  <Words>971</Words>
  <Characters>5278</Characters>
  <Application>Microsoft Office Word</Application>
  <DocSecurity>0</DocSecurity>
  <Lines>150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Christodoulou</dc:creator>
  <cp:lastModifiedBy>Kogadeeva  Maria</cp:lastModifiedBy>
  <cp:revision>3</cp:revision>
  <cp:lastPrinted>2016-02-16T14:45:00Z</cp:lastPrinted>
  <dcterms:created xsi:type="dcterms:W3CDTF">2016-03-02T13:10:00Z</dcterms:created>
  <dcterms:modified xsi:type="dcterms:W3CDTF">2016-03-02T13:11:00Z</dcterms:modified>
</cp:coreProperties>
</file>