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028" w:rsidRDefault="00991028" w:rsidP="00991028">
      <w:pPr>
        <w:jc w:val="center"/>
        <w:rPr>
          <w:b/>
          <w:sz w:val="32"/>
        </w:rPr>
      </w:pPr>
      <w:r w:rsidRPr="00CE6584">
        <w:rPr>
          <w:b/>
          <w:sz w:val="32"/>
        </w:rPr>
        <w:t>Learning Flux Balance Analysis from a toy metabolic model</w:t>
      </w:r>
    </w:p>
    <w:p w:rsidR="00736FD2" w:rsidRDefault="00736FD2" w:rsidP="0002105B">
      <w:pPr>
        <w:jc w:val="both"/>
        <w:rPr>
          <w:sz w:val="28"/>
        </w:rPr>
      </w:pPr>
      <w:r>
        <w:rPr>
          <w:sz w:val="28"/>
        </w:rPr>
        <w:t xml:space="preserve">In this exercise, you will learn the basics of FBA and apply it to resolve fluxes in a small toy network. You will understand how the assumptions and inputs influence the flux prediction outcome. </w:t>
      </w:r>
    </w:p>
    <w:p w:rsidR="00736FD2" w:rsidRPr="0036146E" w:rsidRDefault="00736FD2" w:rsidP="0036146E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Please,</w:t>
      </w:r>
      <w:r w:rsidRPr="002C25AD">
        <w:rPr>
          <w:b/>
          <w:i/>
          <w:sz w:val="28"/>
        </w:rPr>
        <w:t xml:space="preserve"> answer to the </w:t>
      </w:r>
      <w:r>
        <w:rPr>
          <w:b/>
          <w:i/>
          <w:sz w:val="28"/>
        </w:rPr>
        <w:t xml:space="preserve">following </w:t>
      </w:r>
      <w:r w:rsidRPr="002C25AD">
        <w:rPr>
          <w:b/>
          <w:i/>
          <w:sz w:val="28"/>
        </w:rPr>
        <w:t xml:space="preserve">questions, </w:t>
      </w:r>
      <w:r>
        <w:rPr>
          <w:b/>
          <w:i/>
          <w:sz w:val="28"/>
        </w:rPr>
        <w:t>and write your answer below each point.</w:t>
      </w:r>
    </w:p>
    <w:p w:rsidR="00736FD2" w:rsidRDefault="00736FD2" w:rsidP="00736FD2">
      <w:pPr>
        <w:pStyle w:val="ListParagraph"/>
        <w:numPr>
          <w:ilvl w:val="0"/>
          <w:numId w:val="4"/>
        </w:numPr>
        <w:spacing w:line="720" w:lineRule="auto"/>
        <w:jc w:val="both"/>
        <w:rPr>
          <w:sz w:val="28"/>
        </w:rPr>
      </w:pPr>
      <w:r>
        <w:rPr>
          <w:sz w:val="28"/>
        </w:rPr>
        <w:t>What is the main assumption of FBA?</w:t>
      </w:r>
    </w:p>
    <w:p w:rsidR="00736FD2" w:rsidRPr="00736FD2" w:rsidRDefault="00472F49" w:rsidP="00736FD2">
      <w:pPr>
        <w:pStyle w:val="ListParagraph"/>
        <w:numPr>
          <w:ilvl w:val="0"/>
          <w:numId w:val="4"/>
        </w:numPr>
        <w:spacing w:line="720" w:lineRule="auto"/>
        <w:jc w:val="both"/>
        <w:rPr>
          <w:sz w:val="28"/>
        </w:rPr>
      </w:pPr>
      <w:r>
        <w:rPr>
          <w:sz w:val="28"/>
        </w:rPr>
        <w:t>What are the 3</w:t>
      </w:r>
      <w:r w:rsidR="00736FD2">
        <w:rPr>
          <w:sz w:val="28"/>
        </w:rPr>
        <w:t xml:space="preserve"> inputs required to perform FBA of a metabolic network? </w:t>
      </w:r>
    </w:p>
    <w:p w:rsidR="00C5594E" w:rsidRDefault="00C5594E">
      <w:pPr>
        <w:rPr>
          <w:sz w:val="28"/>
        </w:rPr>
      </w:pPr>
      <w:r>
        <w:rPr>
          <w:sz w:val="28"/>
        </w:rPr>
        <w:br w:type="page"/>
      </w:r>
    </w:p>
    <w:p w:rsidR="00736FD2" w:rsidRPr="00736FD2" w:rsidRDefault="00C5594E" w:rsidP="00736FD2">
      <w:pPr>
        <w:spacing w:line="360" w:lineRule="auto"/>
        <w:ind w:left="360"/>
        <w:rPr>
          <w:sz w:val="28"/>
        </w:rPr>
      </w:pPr>
      <w:r>
        <w:rPr>
          <w:noProof/>
          <w:lang w:val="de-CH" w:eastAsia="de-CH"/>
        </w:rPr>
        <w:lastRenderedPageBreak/>
        <w:drawing>
          <wp:inline distT="0" distB="0" distL="0" distR="0" wp14:anchorId="66641D0E" wp14:editId="29BBA1FD">
            <wp:extent cx="5665470" cy="379539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/>
                    <a:srcRect l="14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470" cy="379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028" w:rsidRPr="00736FD2" w:rsidRDefault="00C06B47" w:rsidP="00736FD2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(Pen and p</w:t>
      </w:r>
      <w:r w:rsidR="00306C2B">
        <w:rPr>
          <w:sz w:val="28"/>
        </w:rPr>
        <w:t>aper</w:t>
      </w:r>
      <w:r>
        <w:rPr>
          <w:sz w:val="28"/>
        </w:rPr>
        <w:t xml:space="preserve">) </w:t>
      </w:r>
      <w:r w:rsidR="00991028" w:rsidRPr="00736FD2">
        <w:rPr>
          <w:sz w:val="28"/>
        </w:rPr>
        <w:t xml:space="preserve">The above </w:t>
      </w:r>
      <w:r w:rsidR="00736FD2">
        <w:rPr>
          <w:sz w:val="28"/>
        </w:rPr>
        <w:t>toy</w:t>
      </w:r>
      <w:r w:rsidR="00991028" w:rsidRPr="00736FD2">
        <w:rPr>
          <w:sz w:val="28"/>
        </w:rPr>
        <w:t xml:space="preserve"> metabolic network contains 9 </w:t>
      </w:r>
      <w:r w:rsidR="009F077F" w:rsidRPr="00736FD2">
        <w:rPr>
          <w:sz w:val="28"/>
        </w:rPr>
        <w:t xml:space="preserve">irreversible </w:t>
      </w:r>
      <w:r w:rsidR="00991028" w:rsidRPr="00736FD2">
        <w:rPr>
          <w:sz w:val="28"/>
        </w:rPr>
        <w:t xml:space="preserve">reactions. The enzyme </w:t>
      </w:r>
      <w:r w:rsidR="009F077F" w:rsidRPr="00736FD2">
        <w:rPr>
          <w:sz w:val="28"/>
        </w:rPr>
        <w:t xml:space="preserve">capacities </w:t>
      </w:r>
      <w:r w:rsidR="00991028" w:rsidRPr="00736FD2">
        <w:rPr>
          <w:sz w:val="28"/>
        </w:rPr>
        <w:t xml:space="preserve">of reactions R1 and R5 are limited </w:t>
      </w:r>
      <w:r w:rsidR="00736FD2">
        <w:rPr>
          <w:sz w:val="28"/>
        </w:rPr>
        <w:t>to a maximum of 10 </w:t>
      </w:r>
      <w:proofErr w:type="spellStart"/>
      <w:r w:rsidR="00991028" w:rsidRPr="00736FD2">
        <w:rPr>
          <w:sz w:val="28"/>
          <w:szCs w:val="28"/>
        </w:rPr>
        <w:t>mmol</w:t>
      </w:r>
      <w:proofErr w:type="spellEnd"/>
      <w:r w:rsidR="00991028" w:rsidRPr="00736FD2">
        <w:rPr>
          <w:sz w:val="28"/>
          <w:szCs w:val="28"/>
        </w:rPr>
        <w:t>/</w:t>
      </w:r>
      <w:proofErr w:type="spellStart"/>
      <w:r w:rsidR="00991028" w:rsidRPr="00736FD2">
        <w:rPr>
          <w:sz w:val="28"/>
          <w:szCs w:val="28"/>
        </w:rPr>
        <w:t>gDW</w:t>
      </w:r>
      <w:proofErr w:type="spellEnd"/>
      <w:r w:rsidR="00991028" w:rsidRPr="00736FD2">
        <w:rPr>
          <w:sz w:val="28"/>
          <w:szCs w:val="28"/>
        </w:rPr>
        <w:t>*h</w:t>
      </w:r>
      <w:r w:rsidR="00991028" w:rsidRPr="00736FD2">
        <w:rPr>
          <w:sz w:val="28"/>
          <w:szCs w:val="28"/>
          <w:vertAlign w:val="superscript"/>
        </w:rPr>
        <w:t>-1</w:t>
      </w:r>
      <w:r w:rsidR="00991028" w:rsidRPr="00CC0FEE">
        <w:t xml:space="preserve"> </w:t>
      </w:r>
      <w:r w:rsidR="00991028" w:rsidRPr="00736FD2">
        <w:rPr>
          <w:sz w:val="28"/>
        </w:rPr>
        <w:t xml:space="preserve">each, while the other reactions are not limited. </w:t>
      </w:r>
    </w:p>
    <w:p w:rsidR="0040255D" w:rsidRPr="00413B1A" w:rsidRDefault="0040255D" w:rsidP="0040255D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W</w:t>
      </w:r>
      <w:r w:rsidRPr="0040255D">
        <w:rPr>
          <w:sz w:val="28"/>
        </w:rPr>
        <w:t xml:space="preserve">e assume that </w:t>
      </w:r>
      <w:r w:rsidR="007E6CEE" w:rsidRPr="0040255D">
        <w:rPr>
          <w:sz w:val="28"/>
        </w:rPr>
        <w:t>the resources (R1 and R5)</w:t>
      </w:r>
      <w:r w:rsidRPr="0040255D">
        <w:rPr>
          <w:sz w:val="28"/>
        </w:rPr>
        <w:t xml:space="preserve"> are given</w:t>
      </w:r>
      <w:r w:rsidR="007E6CEE" w:rsidRPr="0040255D">
        <w:rPr>
          <w:sz w:val="28"/>
        </w:rPr>
        <w:t>,</w:t>
      </w:r>
      <w:r w:rsidRPr="0040255D">
        <w:rPr>
          <w:sz w:val="28"/>
        </w:rPr>
        <w:t xml:space="preserve"> and the cell </w:t>
      </w:r>
      <w:r w:rsidRPr="00EC76DD">
        <w:rPr>
          <w:sz w:val="28"/>
        </w:rPr>
        <w:t>maximize</w:t>
      </w:r>
      <w:r>
        <w:rPr>
          <w:sz w:val="28"/>
        </w:rPr>
        <w:t>s</w:t>
      </w:r>
      <w:r w:rsidRPr="008E69CC">
        <w:rPr>
          <w:sz w:val="28"/>
        </w:rPr>
        <w:t xml:space="preserve"> </w:t>
      </w:r>
      <w:r>
        <w:rPr>
          <w:sz w:val="28"/>
        </w:rPr>
        <w:t xml:space="preserve">the </w:t>
      </w:r>
      <w:r w:rsidRPr="00EC76DD">
        <w:rPr>
          <w:sz w:val="28"/>
        </w:rPr>
        <w:t xml:space="preserve">extracellular production of the </w:t>
      </w:r>
      <w:r>
        <w:rPr>
          <w:sz w:val="28"/>
        </w:rPr>
        <w:t>metabolite D (R8). What will be the optimal distribution of fluxes in this case?</w:t>
      </w:r>
    </w:p>
    <w:p w:rsidR="00991028" w:rsidRPr="0040255D" w:rsidRDefault="00991028" w:rsidP="009822B0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 w:rsidRPr="0040255D">
        <w:rPr>
          <w:sz w:val="28"/>
        </w:rPr>
        <w:t xml:space="preserve"> What changes will happen if the metabolite E disappear</w:t>
      </w:r>
      <w:r w:rsidR="0040255D">
        <w:rPr>
          <w:sz w:val="28"/>
        </w:rPr>
        <w:t>s</w:t>
      </w:r>
      <w:r w:rsidRPr="0040255D">
        <w:rPr>
          <w:sz w:val="28"/>
        </w:rPr>
        <w:t xml:space="preserve"> from the environment?</w:t>
      </w:r>
    </w:p>
    <w:p w:rsidR="00991028" w:rsidRDefault="0040255D" w:rsidP="00991028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T</w:t>
      </w:r>
      <w:r w:rsidR="00A800DB">
        <w:rPr>
          <w:sz w:val="28"/>
        </w:rPr>
        <w:t xml:space="preserve">he simulated organism </w:t>
      </w:r>
      <w:r>
        <w:rPr>
          <w:sz w:val="28"/>
        </w:rPr>
        <w:t>is</w:t>
      </w:r>
      <w:r w:rsidR="00A800DB">
        <w:rPr>
          <w:sz w:val="28"/>
        </w:rPr>
        <w:t xml:space="preserve"> evolved to maximize the </w:t>
      </w:r>
      <w:r w:rsidR="00991028">
        <w:rPr>
          <w:sz w:val="28"/>
        </w:rPr>
        <w:t>production of metabolite D</w:t>
      </w:r>
      <w:r w:rsidR="00A800DB">
        <w:rPr>
          <w:sz w:val="28"/>
        </w:rPr>
        <w:t xml:space="preserve">. </w:t>
      </w:r>
      <w:r>
        <w:rPr>
          <w:sz w:val="28"/>
        </w:rPr>
        <w:t xml:space="preserve">If you are doing metabolic engineering in the lab, what can you do to </w:t>
      </w:r>
      <w:r w:rsidR="00A800DB">
        <w:rPr>
          <w:sz w:val="28"/>
        </w:rPr>
        <w:t>force</w:t>
      </w:r>
      <w:r>
        <w:rPr>
          <w:sz w:val="28"/>
        </w:rPr>
        <w:t xml:space="preserve"> this organism </w:t>
      </w:r>
      <w:r w:rsidR="00A800DB">
        <w:rPr>
          <w:sz w:val="28"/>
        </w:rPr>
        <w:t>to also produce</w:t>
      </w:r>
      <w:r w:rsidR="00991028">
        <w:rPr>
          <w:sz w:val="28"/>
        </w:rPr>
        <w:t xml:space="preserve"> </w:t>
      </w:r>
      <w:r w:rsidR="00991028" w:rsidRPr="00FB5A9E">
        <w:rPr>
          <w:sz w:val="28"/>
        </w:rPr>
        <w:t>metabolite F</w:t>
      </w:r>
      <w:r w:rsidR="00A800DB">
        <w:rPr>
          <w:sz w:val="28"/>
        </w:rPr>
        <w:t>?</w:t>
      </w:r>
    </w:p>
    <w:p w:rsidR="00991028" w:rsidRDefault="00991028" w:rsidP="00991028">
      <w:pPr>
        <w:pStyle w:val="ListParagraph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lastRenderedPageBreak/>
        <w:t>How will the production of metabolite D change if the rate of the enzyme catalyzing reaction 5 is halved?</w:t>
      </w:r>
      <w:r w:rsidR="00C06B47">
        <w:rPr>
          <w:sz w:val="28"/>
        </w:rPr>
        <w:br/>
      </w:r>
    </w:p>
    <w:p w:rsidR="00991028" w:rsidRPr="00413B1A" w:rsidRDefault="0040255D" w:rsidP="00EE0A55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(Pen and p</w:t>
      </w:r>
      <w:r w:rsidR="00306C2B">
        <w:rPr>
          <w:sz w:val="28"/>
        </w:rPr>
        <w:t>aper</w:t>
      </w:r>
      <w:r>
        <w:rPr>
          <w:sz w:val="28"/>
        </w:rPr>
        <w:t xml:space="preserve">) </w:t>
      </w:r>
      <w:r w:rsidR="00991028" w:rsidRPr="00413B1A">
        <w:rPr>
          <w:sz w:val="28"/>
        </w:rPr>
        <w:t xml:space="preserve">Write the stoichiometric matrix </w:t>
      </w:r>
      <w:r w:rsidR="00991028">
        <w:rPr>
          <w:sz w:val="28"/>
        </w:rPr>
        <w:t xml:space="preserve">of this model. Each row </w:t>
      </w:r>
      <w:r>
        <w:rPr>
          <w:sz w:val="28"/>
        </w:rPr>
        <w:t xml:space="preserve">corresponds to </w:t>
      </w:r>
      <w:r w:rsidR="00991028">
        <w:rPr>
          <w:sz w:val="28"/>
        </w:rPr>
        <w:t xml:space="preserve">a </w:t>
      </w:r>
      <w:r>
        <w:rPr>
          <w:sz w:val="28"/>
        </w:rPr>
        <w:t>metabolite;</w:t>
      </w:r>
      <w:r w:rsidR="00991028">
        <w:rPr>
          <w:sz w:val="28"/>
        </w:rPr>
        <w:t xml:space="preserve"> </w:t>
      </w:r>
      <w:r>
        <w:rPr>
          <w:sz w:val="28"/>
        </w:rPr>
        <w:t>each column corresponds to a reaction</w:t>
      </w:r>
      <w:r w:rsidR="00991028">
        <w:rPr>
          <w:sz w:val="28"/>
        </w:rPr>
        <w:t>.</w:t>
      </w:r>
    </w:p>
    <w:p w:rsidR="00991028" w:rsidRDefault="00991028" w:rsidP="00991028">
      <w:pPr>
        <w:pStyle w:val="ListParagraph"/>
        <w:spacing w:line="360" w:lineRule="auto"/>
        <w:rPr>
          <w:sz w:val="28"/>
        </w:rPr>
      </w:pPr>
    </w:p>
    <w:p w:rsidR="00EE0A55" w:rsidRPr="00C06B47" w:rsidRDefault="00EE0A55" w:rsidP="00B062BC">
      <w:pPr>
        <w:pStyle w:val="ListParagraph"/>
        <w:numPr>
          <w:ilvl w:val="0"/>
          <w:numId w:val="4"/>
        </w:numPr>
        <w:spacing w:line="360" w:lineRule="auto"/>
        <w:ind w:left="567"/>
        <w:rPr>
          <w:sz w:val="28"/>
        </w:rPr>
      </w:pPr>
      <w:r w:rsidRPr="00C06B47">
        <w:rPr>
          <w:sz w:val="28"/>
        </w:rPr>
        <w:t xml:space="preserve">Now you will simulate the toy model in </w:t>
      </w:r>
      <w:proofErr w:type="spellStart"/>
      <w:r w:rsidRPr="00C06B47">
        <w:rPr>
          <w:sz w:val="28"/>
        </w:rPr>
        <w:t>MatLab</w:t>
      </w:r>
      <w:proofErr w:type="spellEnd"/>
      <w:r w:rsidRPr="00C06B47">
        <w:rPr>
          <w:sz w:val="28"/>
        </w:rPr>
        <w:t xml:space="preserve">. </w:t>
      </w:r>
      <w:r w:rsidR="00991028" w:rsidRPr="00C06B47">
        <w:rPr>
          <w:sz w:val="28"/>
        </w:rPr>
        <w:t xml:space="preserve">The script </w:t>
      </w:r>
      <w:proofErr w:type="spellStart"/>
      <w:r w:rsidR="00991028" w:rsidRPr="00C06B47">
        <w:rPr>
          <w:sz w:val="28"/>
        </w:rPr>
        <w:t>ToyFBA.m</w:t>
      </w:r>
      <w:proofErr w:type="spellEnd"/>
      <w:r w:rsidR="00991028" w:rsidRPr="00C06B47">
        <w:rPr>
          <w:sz w:val="28"/>
        </w:rPr>
        <w:t xml:space="preserve"> </w:t>
      </w:r>
      <w:r w:rsidRPr="00C06B47">
        <w:rPr>
          <w:sz w:val="28"/>
        </w:rPr>
        <w:t xml:space="preserve">is already prepared to </w:t>
      </w:r>
      <w:r w:rsidR="00991028" w:rsidRPr="00C06B47">
        <w:rPr>
          <w:sz w:val="28"/>
        </w:rPr>
        <w:t>help</w:t>
      </w:r>
      <w:r w:rsidRPr="00C06B47">
        <w:rPr>
          <w:sz w:val="28"/>
        </w:rPr>
        <w:t xml:space="preserve"> you</w:t>
      </w:r>
      <w:r w:rsidR="00991028" w:rsidRPr="00C06B47">
        <w:rPr>
          <w:sz w:val="28"/>
        </w:rPr>
        <w:t xml:space="preserve"> perform the following tasks. </w:t>
      </w:r>
      <w:r w:rsidRPr="00C06B47">
        <w:rPr>
          <w:sz w:val="28"/>
        </w:rPr>
        <w:t>Please, r</w:t>
      </w:r>
      <w:r w:rsidR="00991028" w:rsidRPr="00C06B47">
        <w:rPr>
          <w:sz w:val="28"/>
        </w:rPr>
        <w:t xml:space="preserve">ead </w:t>
      </w:r>
      <w:r w:rsidRPr="00C06B47">
        <w:rPr>
          <w:sz w:val="28"/>
        </w:rPr>
        <w:t>th</w:t>
      </w:r>
      <w:r w:rsidR="00991028" w:rsidRPr="00C06B47">
        <w:rPr>
          <w:sz w:val="28"/>
        </w:rPr>
        <w:t>e comments in the file and try to understand the meaning of the variables:</w:t>
      </w:r>
      <w:r w:rsidR="00C06B47" w:rsidRPr="00C06B47">
        <w:rPr>
          <w:sz w:val="28"/>
        </w:rPr>
        <w:t xml:space="preserve"> </w:t>
      </w:r>
      <w:r w:rsidR="00991028" w:rsidRPr="00C06B47">
        <w:rPr>
          <w:sz w:val="28"/>
        </w:rPr>
        <w:t xml:space="preserve">S, </w:t>
      </w:r>
      <w:proofErr w:type="spellStart"/>
      <w:r w:rsidR="00991028" w:rsidRPr="00C06B47">
        <w:rPr>
          <w:sz w:val="28"/>
        </w:rPr>
        <w:t>lb</w:t>
      </w:r>
      <w:proofErr w:type="spellEnd"/>
      <w:r w:rsidR="00991028" w:rsidRPr="00C06B47">
        <w:rPr>
          <w:sz w:val="28"/>
        </w:rPr>
        <w:t xml:space="preserve">, </w:t>
      </w:r>
      <w:proofErr w:type="spellStart"/>
      <w:r w:rsidR="00991028" w:rsidRPr="00C06B47">
        <w:rPr>
          <w:sz w:val="28"/>
        </w:rPr>
        <w:t>ub</w:t>
      </w:r>
      <w:proofErr w:type="spellEnd"/>
      <w:r w:rsidR="00991028" w:rsidRPr="00C06B47">
        <w:rPr>
          <w:sz w:val="28"/>
        </w:rPr>
        <w:t>, obj.</w:t>
      </w:r>
      <w:r w:rsidRPr="00C06B47">
        <w:rPr>
          <w:sz w:val="28"/>
        </w:rPr>
        <w:t xml:space="preserve"> Edit the file by defining the values for these four variables according to the model in 4. </w:t>
      </w:r>
    </w:p>
    <w:p w:rsidR="00991028" w:rsidRDefault="00991028" w:rsidP="00991028">
      <w:pPr>
        <w:pStyle w:val="ListParagraph"/>
        <w:spacing w:line="360" w:lineRule="auto"/>
        <w:rPr>
          <w:sz w:val="28"/>
        </w:rPr>
      </w:pPr>
    </w:p>
    <w:p w:rsidR="00991028" w:rsidRDefault="00EE0A55" w:rsidP="00EE0A55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 xml:space="preserve">Run the script </w:t>
      </w:r>
      <w:proofErr w:type="spellStart"/>
      <w:r>
        <w:rPr>
          <w:sz w:val="28"/>
        </w:rPr>
        <w:t>ToyFBA.m</w:t>
      </w:r>
      <w:proofErr w:type="spellEnd"/>
      <w:r>
        <w:rPr>
          <w:sz w:val="28"/>
        </w:rPr>
        <w:t xml:space="preserve"> </w:t>
      </w:r>
      <w:r w:rsidR="00BC598E">
        <w:rPr>
          <w:sz w:val="28"/>
        </w:rPr>
        <w:t>to solve the optimization problem</w:t>
      </w:r>
      <w:r>
        <w:rPr>
          <w:sz w:val="28"/>
        </w:rPr>
        <w:t>s defined in 4a, 4b, 4c and 4d*. C</w:t>
      </w:r>
      <w:r w:rsidR="00BC598E">
        <w:rPr>
          <w:sz w:val="28"/>
        </w:rPr>
        <w:t>ompare</w:t>
      </w:r>
      <w:r>
        <w:rPr>
          <w:sz w:val="28"/>
        </w:rPr>
        <w:t xml:space="preserve"> the resulting flux distributions </w:t>
      </w:r>
      <w:r w:rsidR="00BC598E">
        <w:rPr>
          <w:sz w:val="28"/>
        </w:rPr>
        <w:t>with the distribution</w:t>
      </w:r>
      <w:r>
        <w:rPr>
          <w:sz w:val="28"/>
        </w:rPr>
        <w:t>s</w:t>
      </w:r>
      <w:r w:rsidR="00BC598E">
        <w:rPr>
          <w:sz w:val="28"/>
        </w:rPr>
        <w:t xml:space="preserve"> </w:t>
      </w:r>
      <w:r>
        <w:rPr>
          <w:sz w:val="28"/>
        </w:rPr>
        <w:t>you predicted manually in exercise 4</w:t>
      </w:r>
      <w:r w:rsidR="00BC598E">
        <w:rPr>
          <w:sz w:val="28"/>
        </w:rPr>
        <w:t xml:space="preserve">. </w:t>
      </w:r>
      <w:r w:rsidR="00991028">
        <w:rPr>
          <w:sz w:val="28"/>
        </w:rPr>
        <w:t xml:space="preserve">In case of differences, who did </w:t>
      </w:r>
      <w:r w:rsidR="009F077F">
        <w:rPr>
          <w:sz w:val="28"/>
        </w:rPr>
        <w:t xml:space="preserve">a </w:t>
      </w:r>
      <w:r w:rsidR="00991028">
        <w:rPr>
          <w:sz w:val="28"/>
        </w:rPr>
        <w:t>better job in finding the optimal solution?</w:t>
      </w:r>
    </w:p>
    <w:p w:rsidR="00EE0A55" w:rsidRPr="00EE0A55" w:rsidRDefault="00EE0A55" w:rsidP="00EE0A55">
      <w:pPr>
        <w:spacing w:line="360" w:lineRule="auto"/>
        <w:ind w:left="360"/>
        <w:rPr>
          <w:sz w:val="28"/>
        </w:rPr>
      </w:pPr>
      <w:r>
        <w:rPr>
          <w:sz w:val="28"/>
        </w:rPr>
        <w:t xml:space="preserve">*Hint: you have to change the upper bounds of reactions accordingly. </w:t>
      </w:r>
      <w:r w:rsidR="00C06B47">
        <w:rPr>
          <w:sz w:val="28"/>
        </w:rPr>
        <w:br/>
      </w:r>
    </w:p>
    <w:p w:rsidR="00C06B47" w:rsidRDefault="00991028" w:rsidP="00C06B47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 w:rsidRPr="00C06B47">
        <w:rPr>
          <w:sz w:val="28"/>
        </w:rPr>
        <w:t xml:space="preserve">In order to resemble a more realistic metabolic model let’s assume that R1 is a glucose transporter, R5 takes </w:t>
      </w:r>
      <w:r w:rsidR="009F077F" w:rsidRPr="00C06B47">
        <w:rPr>
          <w:sz w:val="28"/>
        </w:rPr>
        <w:t xml:space="preserve">up </w:t>
      </w:r>
      <w:r w:rsidRPr="00C06B47">
        <w:rPr>
          <w:sz w:val="28"/>
        </w:rPr>
        <w:t xml:space="preserve">oxygen and R9 </w:t>
      </w:r>
      <w:r w:rsidR="009F077F" w:rsidRPr="00C06B47">
        <w:rPr>
          <w:sz w:val="28"/>
        </w:rPr>
        <w:t>secretes</w:t>
      </w:r>
      <w:r w:rsidR="00C06B47">
        <w:rPr>
          <w:sz w:val="28"/>
        </w:rPr>
        <w:t xml:space="preserve"> succinate. </w:t>
      </w:r>
      <w:r w:rsidRPr="00C06B47">
        <w:rPr>
          <w:sz w:val="28"/>
        </w:rPr>
        <w:t xml:space="preserve"> Now, imagine that you have performed an experiment </w:t>
      </w:r>
      <w:r w:rsidR="00C06B47">
        <w:rPr>
          <w:sz w:val="28"/>
        </w:rPr>
        <w:t>and measured physiological</w:t>
      </w:r>
      <w:r w:rsidRPr="00C06B47">
        <w:rPr>
          <w:sz w:val="28"/>
        </w:rPr>
        <w:t xml:space="preserve"> p</w:t>
      </w:r>
      <w:r w:rsidR="00C06B47">
        <w:rPr>
          <w:sz w:val="28"/>
        </w:rPr>
        <w:t xml:space="preserve">arameters of the microorganism: </w:t>
      </w:r>
      <w:r w:rsidR="00C06B47">
        <w:rPr>
          <w:sz w:val="28"/>
        </w:rPr>
        <w:br/>
      </w:r>
      <w:r w:rsidR="00A800DB" w:rsidRPr="00C06B47">
        <w:rPr>
          <w:sz w:val="28"/>
        </w:rPr>
        <w:t>g</w:t>
      </w:r>
      <w:r w:rsidRPr="00C06B47">
        <w:rPr>
          <w:sz w:val="28"/>
        </w:rPr>
        <w:t>lucose uptake (R1)</w:t>
      </w:r>
      <w:r w:rsidR="00C06B47">
        <w:rPr>
          <w:sz w:val="28"/>
        </w:rPr>
        <w:t xml:space="preserve"> = 10 </w:t>
      </w:r>
      <w:proofErr w:type="spellStart"/>
      <w:r w:rsidR="00C06B47" w:rsidRPr="00C06B47">
        <w:rPr>
          <w:sz w:val="28"/>
          <w:szCs w:val="28"/>
        </w:rPr>
        <w:t>mmol</w:t>
      </w:r>
      <w:proofErr w:type="spellEnd"/>
      <w:r w:rsidR="00C06B47" w:rsidRPr="00C06B47">
        <w:rPr>
          <w:sz w:val="28"/>
          <w:szCs w:val="28"/>
        </w:rPr>
        <w:t>/</w:t>
      </w:r>
      <w:proofErr w:type="spellStart"/>
      <w:r w:rsidR="00C06B47" w:rsidRPr="00C06B47">
        <w:rPr>
          <w:sz w:val="28"/>
          <w:szCs w:val="28"/>
        </w:rPr>
        <w:t>gDW</w:t>
      </w:r>
      <w:proofErr w:type="spellEnd"/>
      <w:r w:rsidR="00C06B47" w:rsidRPr="00C06B47">
        <w:rPr>
          <w:sz w:val="28"/>
          <w:szCs w:val="28"/>
        </w:rPr>
        <w:t>*h</w:t>
      </w:r>
      <w:r w:rsidR="00C06B47" w:rsidRPr="00C06B47">
        <w:rPr>
          <w:sz w:val="28"/>
          <w:szCs w:val="28"/>
          <w:vertAlign w:val="superscript"/>
        </w:rPr>
        <w:t>-1</w:t>
      </w:r>
      <w:proofErr w:type="gramStart"/>
      <w:r w:rsidRPr="00C06B47">
        <w:rPr>
          <w:sz w:val="28"/>
        </w:rPr>
        <w:t>,</w:t>
      </w:r>
      <w:proofErr w:type="gramEnd"/>
      <w:r w:rsidR="00C06B47">
        <w:rPr>
          <w:sz w:val="28"/>
        </w:rPr>
        <w:br/>
      </w:r>
      <w:r w:rsidRPr="00C06B47">
        <w:rPr>
          <w:sz w:val="28"/>
        </w:rPr>
        <w:t>oxygen consumption (R5)</w:t>
      </w:r>
      <w:r w:rsidR="00C06B47">
        <w:rPr>
          <w:sz w:val="28"/>
        </w:rPr>
        <w:t xml:space="preserve"> = 0</w:t>
      </w:r>
      <w:r w:rsidR="00C06B47" w:rsidRPr="00C06B47">
        <w:rPr>
          <w:sz w:val="28"/>
          <w:szCs w:val="28"/>
        </w:rPr>
        <w:t xml:space="preserve"> </w:t>
      </w:r>
      <w:proofErr w:type="spellStart"/>
      <w:r w:rsidR="00C06B47" w:rsidRPr="00C06B47">
        <w:rPr>
          <w:sz w:val="28"/>
          <w:szCs w:val="28"/>
        </w:rPr>
        <w:t>mmol</w:t>
      </w:r>
      <w:proofErr w:type="spellEnd"/>
      <w:r w:rsidR="00C06B47" w:rsidRPr="00C06B47">
        <w:rPr>
          <w:sz w:val="28"/>
          <w:szCs w:val="28"/>
        </w:rPr>
        <w:t>/</w:t>
      </w:r>
      <w:proofErr w:type="spellStart"/>
      <w:r w:rsidR="00C06B47" w:rsidRPr="00C06B47">
        <w:rPr>
          <w:sz w:val="28"/>
          <w:szCs w:val="28"/>
        </w:rPr>
        <w:t>gDW</w:t>
      </w:r>
      <w:proofErr w:type="spellEnd"/>
      <w:r w:rsidR="00C06B47" w:rsidRPr="00C06B47">
        <w:rPr>
          <w:sz w:val="28"/>
          <w:szCs w:val="28"/>
        </w:rPr>
        <w:t>*h</w:t>
      </w:r>
      <w:r w:rsidR="00C06B47" w:rsidRPr="00C06B47">
        <w:rPr>
          <w:sz w:val="28"/>
          <w:szCs w:val="28"/>
          <w:vertAlign w:val="superscript"/>
        </w:rPr>
        <w:t>-1</w:t>
      </w:r>
      <w:r w:rsidR="00C06B47" w:rsidRPr="00BA14A2">
        <w:t xml:space="preserve"> </w:t>
      </w:r>
      <w:r w:rsidR="00C06B47">
        <w:br/>
      </w:r>
      <w:r w:rsidRPr="00C06B47">
        <w:rPr>
          <w:sz w:val="28"/>
        </w:rPr>
        <w:lastRenderedPageBreak/>
        <w:t>and growth rate (R8)</w:t>
      </w:r>
      <w:r w:rsidR="00C06B47">
        <w:rPr>
          <w:sz w:val="28"/>
        </w:rPr>
        <w:t xml:space="preserve"> = </w:t>
      </w:r>
      <w:r w:rsidRPr="00C06B47">
        <w:rPr>
          <w:sz w:val="28"/>
        </w:rPr>
        <w:t xml:space="preserve">5 </w:t>
      </w:r>
      <w:proofErr w:type="spellStart"/>
      <w:r w:rsidRPr="00C06B47">
        <w:rPr>
          <w:sz w:val="28"/>
          <w:szCs w:val="28"/>
        </w:rPr>
        <w:t>mmol</w:t>
      </w:r>
      <w:proofErr w:type="spellEnd"/>
      <w:r w:rsidRPr="00C06B47">
        <w:rPr>
          <w:sz w:val="28"/>
          <w:szCs w:val="28"/>
        </w:rPr>
        <w:t>/</w:t>
      </w:r>
      <w:proofErr w:type="spellStart"/>
      <w:r w:rsidRPr="00C06B47">
        <w:rPr>
          <w:sz w:val="28"/>
          <w:szCs w:val="28"/>
        </w:rPr>
        <w:t>gDW</w:t>
      </w:r>
      <w:proofErr w:type="spellEnd"/>
      <w:r w:rsidRPr="00C06B47">
        <w:rPr>
          <w:sz w:val="28"/>
          <w:szCs w:val="28"/>
        </w:rPr>
        <w:t>*h</w:t>
      </w:r>
      <w:r w:rsidRPr="00C06B47">
        <w:rPr>
          <w:sz w:val="28"/>
          <w:szCs w:val="28"/>
          <w:vertAlign w:val="superscript"/>
        </w:rPr>
        <w:t>-1</w:t>
      </w:r>
      <w:r w:rsidRPr="00BA14A2">
        <w:t xml:space="preserve"> </w:t>
      </w:r>
      <w:r w:rsidR="00C06B47">
        <w:t>.</w:t>
      </w:r>
      <w:r w:rsidR="00C06B47">
        <w:br/>
      </w:r>
    </w:p>
    <w:p w:rsidR="00991028" w:rsidRPr="00C06B47" w:rsidRDefault="00991028" w:rsidP="00C06B47">
      <w:pPr>
        <w:pStyle w:val="ListParagraph"/>
        <w:spacing w:line="360" w:lineRule="auto"/>
        <w:rPr>
          <w:sz w:val="28"/>
        </w:rPr>
      </w:pPr>
      <w:r w:rsidRPr="00C06B47">
        <w:rPr>
          <w:sz w:val="28"/>
        </w:rPr>
        <w:t xml:space="preserve">You immediately realize that </w:t>
      </w:r>
      <w:r w:rsidR="009F077F" w:rsidRPr="00C06B47">
        <w:rPr>
          <w:sz w:val="28"/>
        </w:rPr>
        <w:t xml:space="preserve">the </w:t>
      </w:r>
      <w:r w:rsidRPr="00C06B47">
        <w:rPr>
          <w:sz w:val="28"/>
        </w:rPr>
        <w:t>FBA prediction does n</w:t>
      </w:r>
      <w:r w:rsidR="00C06B47">
        <w:rPr>
          <w:sz w:val="28"/>
        </w:rPr>
        <w:t>ot match your experimental data.</w:t>
      </w:r>
      <w:r w:rsidR="00C06B47">
        <w:rPr>
          <w:sz w:val="28"/>
        </w:rPr>
        <w:br/>
      </w:r>
      <w:r w:rsidRPr="00C06B47">
        <w:rPr>
          <w:sz w:val="28"/>
        </w:rPr>
        <w:t xml:space="preserve">How could you </w:t>
      </w:r>
      <w:r w:rsidR="00C06B47">
        <w:rPr>
          <w:sz w:val="28"/>
        </w:rPr>
        <w:t xml:space="preserve">constrain the FBA model so that it fits the experimental data? </w:t>
      </w:r>
      <w:r w:rsidRPr="00C06B47">
        <w:rPr>
          <w:sz w:val="28"/>
        </w:rPr>
        <w:t xml:space="preserve">What are the effects of using </w:t>
      </w:r>
      <w:r w:rsidR="00C06B47">
        <w:rPr>
          <w:sz w:val="28"/>
        </w:rPr>
        <w:t>these</w:t>
      </w:r>
      <w:r w:rsidRPr="00C06B47">
        <w:rPr>
          <w:sz w:val="28"/>
        </w:rPr>
        <w:t xml:space="preserve"> new constraints and how would you validate the new predictions made by FBA? </w:t>
      </w:r>
    </w:p>
    <w:p w:rsidR="00991028" w:rsidRDefault="00991028" w:rsidP="00991028">
      <w:pPr>
        <w:pStyle w:val="ListParagraph"/>
        <w:spacing w:line="360" w:lineRule="auto"/>
        <w:rPr>
          <w:sz w:val="28"/>
        </w:rPr>
      </w:pPr>
    </w:p>
    <w:p w:rsidR="00991028" w:rsidRPr="00413B1A" w:rsidRDefault="00C06B47" w:rsidP="00EE0A55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Let’s now</w:t>
      </w:r>
      <w:r w:rsidR="00991028">
        <w:rPr>
          <w:sz w:val="28"/>
        </w:rPr>
        <w:t xml:space="preserve"> assume that glucose uptake is performed by an active glucose pump. To import one molecule of glucose, the pump needs</w:t>
      </w:r>
      <w:r w:rsidR="007E6CEE">
        <w:rPr>
          <w:sz w:val="28"/>
        </w:rPr>
        <w:t xml:space="preserve"> to hydrolyze one ATP molecule.</w:t>
      </w:r>
      <w:r>
        <w:rPr>
          <w:sz w:val="28"/>
        </w:rPr>
        <w:t xml:space="preserve"> </w:t>
      </w:r>
    </w:p>
    <w:p w:rsidR="00991028" w:rsidRDefault="00991028" w:rsidP="00C06B47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 w:rsidRPr="00413B1A">
        <w:rPr>
          <w:sz w:val="28"/>
        </w:rPr>
        <w:t xml:space="preserve">Can we introduce </w:t>
      </w:r>
      <w:r w:rsidR="00C06B47">
        <w:rPr>
          <w:sz w:val="28"/>
        </w:rPr>
        <w:t xml:space="preserve">only one modification to the model, ATP consumption by the reaction R1? </w:t>
      </w:r>
      <w:r w:rsidRPr="00217AB6">
        <w:rPr>
          <w:sz w:val="28"/>
        </w:rPr>
        <w:t>If not, what is necessary in order to simulate the model and why?</w:t>
      </w:r>
    </w:p>
    <w:p w:rsidR="00991028" w:rsidRDefault="00991028" w:rsidP="00C06B47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 w:rsidRPr="00B52CFF">
        <w:rPr>
          <w:sz w:val="28"/>
        </w:rPr>
        <w:t xml:space="preserve">Modify the model in order to account for ATP consumption. </w:t>
      </w:r>
      <w:r w:rsidR="00C06B47">
        <w:rPr>
          <w:sz w:val="28"/>
        </w:rPr>
        <w:t xml:space="preserve">(For example, </w:t>
      </w:r>
      <w:proofErr w:type="spellStart"/>
      <w:r w:rsidR="00C06B47">
        <w:rPr>
          <w:sz w:val="28"/>
        </w:rPr>
        <w:t>e.g</w:t>
      </w:r>
      <w:proofErr w:type="spellEnd"/>
      <w:r w:rsidR="00C06B47">
        <w:rPr>
          <w:sz w:val="28"/>
        </w:rPr>
        <w:t xml:space="preserve"> reaction RX produces x molecules of ATP).</w:t>
      </w:r>
      <w:r w:rsidR="00C06B47">
        <w:rPr>
          <w:sz w:val="28"/>
        </w:rPr>
        <w:br/>
      </w:r>
      <w:r w:rsidRPr="00B52CFF">
        <w:rPr>
          <w:sz w:val="28"/>
        </w:rPr>
        <w:t xml:space="preserve">Perform again point 4 using the new expanded model.  </w:t>
      </w:r>
    </w:p>
    <w:p w:rsidR="00991028" w:rsidRPr="00B52CFF" w:rsidRDefault="00991028" w:rsidP="00C06B47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 w:rsidRPr="00B52CFF">
        <w:rPr>
          <w:sz w:val="28"/>
        </w:rPr>
        <w:t>Are you able to achieve the same rate as in point 4? I</w:t>
      </w:r>
      <w:r>
        <w:rPr>
          <w:sz w:val="28"/>
        </w:rPr>
        <w:t>f not, what are the differences</w:t>
      </w:r>
      <w:r w:rsidRPr="00B52CFF">
        <w:rPr>
          <w:sz w:val="28"/>
        </w:rPr>
        <w:t xml:space="preserve">? Try to </w:t>
      </w:r>
      <w:r>
        <w:rPr>
          <w:sz w:val="28"/>
        </w:rPr>
        <w:t>explain</w:t>
      </w:r>
      <w:r w:rsidRPr="00B52CFF">
        <w:rPr>
          <w:sz w:val="28"/>
        </w:rPr>
        <w:t xml:space="preserve"> for each scenario why there </w:t>
      </w:r>
      <w:r>
        <w:rPr>
          <w:sz w:val="28"/>
        </w:rPr>
        <w:t xml:space="preserve">is a change in maximal rate if </w:t>
      </w:r>
      <w:r w:rsidRPr="00B52CFF">
        <w:rPr>
          <w:sz w:val="28"/>
        </w:rPr>
        <w:t>this happens.</w:t>
      </w:r>
    </w:p>
    <w:p w:rsidR="00991028" w:rsidRDefault="00991028" w:rsidP="00991028">
      <w:pPr>
        <w:pStyle w:val="ListParagraph"/>
        <w:spacing w:line="360" w:lineRule="auto"/>
        <w:rPr>
          <w:sz w:val="28"/>
        </w:rPr>
      </w:pPr>
    </w:p>
    <w:p w:rsidR="00991028" w:rsidRPr="00B52CFF" w:rsidRDefault="00C06B47" w:rsidP="00EE0A55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>
        <w:rPr>
          <w:b/>
          <w:sz w:val="28"/>
        </w:rPr>
        <w:t xml:space="preserve"> </w:t>
      </w:r>
      <w:r w:rsidR="00991028" w:rsidRPr="00B52CFF">
        <w:rPr>
          <w:sz w:val="28"/>
        </w:rPr>
        <w:t>Let’s consider that this toy model represents a simple micro-organism. In order to produce one unit of dry biomass, the cell needs to synt</w:t>
      </w:r>
      <w:r>
        <w:rPr>
          <w:sz w:val="28"/>
        </w:rPr>
        <w:t xml:space="preserve">hesize 1.5 units of C and 3 units of </w:t>
      </w:r>
      <w:r w:rsidR="00991028" w:rsidRPr="00B52CFF">
        <w:rPr>
          <w:sz w:val="28"/>
        </w:rPr>
        <w:t xml:space="preserve">D (use </w:t>
      </w:r>
      <w:r w:rsidR="009F077F">
        <w:rPr>
          <w:sz w:val="28"/>
        </w:rPr>
        <w:t xml:space="preserve">the </w:t>
      </w:r>
      <w:r w:rsidR="00991028" w:rsidRPr="00B52CFF">
        <w:rPr>
          <w:sz w:val="28"/>
        </w:rPr>
        <w:t xml:space="preserve">expanded model of point </w:t>
      </w:r>
      <w:r w:rsidR="00222CBB">
        <w:rPr>
          <w:sz w:val="28"/>
        </w:rPr>
        <w:t>8</w:t>
      </w:r>
      <w:bookmarkStart w:id="0" w:name="_GoBack"/>
      <w:bookmarkEnd w:id="0"/>
      <w:r w:rsidR="00991028" w:rsidRPr="00B52CFF">
        <w:rPr>
          <w:sz w:val="28"/>
        </w:rPr>
        <w:t>)</w:t>
      </w:r>
    </w:p>
    <w:p w:rsidR="00991028" w:rsidRPr="00EC76DD" w:rsidRDefault="00991028" w:rsidP="00C06B47">
      <w:pPr>
        <w:pStyle w:val="ListParagraph"/>
        <w:numPr>
          <w:ilvl w:val="0"/>
          <w:numId w:val="7"/>
        </w:numPr>
        <w:spacing w:line="360" w:lineRule="auto"/>
        <w:rPr>
          <w:sz w:val="28"/>
        </w:rPr>
      </w:pPr>
      <w:r>
        <w:rPr>
          <w:sz w:val="28"/>
        </w:rPr>
        <w:t>Simulate optimization of</w:t>
      </w:r>
      <w:r w:rsidRPr="00EC76DD">
        <w:rPr>
          <w:sz w:val="28"/>
        </w:rPr>
        <w:t xml:space="preserve"> biomass</w:t>
      </w:r>
      <w:r>
        <w:rPr>
          <w:sz w:val="28"/>
        </w:rPr>
        <w:t xml:space="preserve"> production</w:t>
      </w:r>
      <w:r w:rsidRPr="00EC76DD">
        <w:rPr>
          <w:sz w:val="28"/>
        </w:rPr>
        <w:t xml:space="preserve">. </w:t>
      </w:r>
    </w:p>
    <w:p w:rsidR="00991028" w:rsidRPr="00413B1A" w:rsidRDefault="00991028" w:rsidP="00C06B47">
      <w:pPr>
        <w:pStyle w:val="ListParagraph"/>
        <w:numPr>
          <w:ilvl w:val="0"/>
          <w:numId w:val="7"/>
        </w:numPr>
        <w:spacing w:line="360" w:lineRule="auto"/>
        <w:rPr>
          <w:sz w:val="28"/>
        </w:rPr>
      </w:pPr>
      <w:r>
        <w:rPr>
          <w:sz w:val="28"/>
        </w:rPr>
        <w:lastRenderedPageBreak/>
        <w:t xml:space="preserve">What kind of modifications of the network would be lethal for the </w:t>
      </w:r>
      <w:r w:rsidR="00C06B47">
        <w:rPr>
          <w:sz w:val="28"/>
        </w:rPr>
        <w:t>microorganism</w:t>
      </w:r>
      <w:r w:rsidRPr="00413B1A">
        <w:rPr>
          <w:sz w:val="28"/>
        </w:rPr>
        <w:t xml:space="preserve">? </w:t>
      </w:r>
    </w:p>
    <w:p w:rsidR="00154A16" w:rsidRDefault="00991028" w:rsidP="00273834">
      <w:pPr>
        <w:pStyle w:val="ListParagraph"/>
        <w:numPr>
          <w:ilvl w:val="0"/>
          <w:numId w:val="7"/>
        </w:numPr>
        <w:spacing w:line="360" w:lineRule="auto"/>
      </w:pPr>
      <w:r w:rsidRPr="00C06B47">
        <w:rPr>
          <w:sz w:val="28"/>
        </w:rPr>
        <w:t>Is there more than one possibility</w:t>
      </w:r>
      <w:r w:rsidR="00C06B47" w:rsidRPr="00C06B47">
        <w:rPr>
          <w:sz w:val="28"/>
        </w:rPr>
        <w:t xml:space="preserve"> to kill the microorganism</w:t>
      </w:r>
      <w:r w:rsidRPr="00C06B47">
        <w:rPr>
          <w:sz w:val="28"/>
        </w:rPr>
        <w:t>?</w:t>
      </w:r>
    </w:p>
    <w:sectPr w:rsidR="00154A1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7268A"/>
    <w:multiLevelType w:val="hybridMultilevel"/>
    <w:tmpl w:val="5BE2575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409D1"/>
    <w:multiLevelType w:val="hybridMultilevel"/>
    <w:tmpl w:val="21AC380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A180A"/>
    <w:multiLevelType w:val="hybridMultilevel"/>
    <w:tmpl w:val="F81CFB72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C1299D"/>
    <w:multiLevelType w:val="hybridMultilevel"/>
    <w:tmpl w:val="63C87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17607A"/>
    <w:multiLevelType w:val="hybridMultilevel"/>
    <w:tmpl w:val="38C427D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F2929"/>
    <w:multiLevelType w:val="hybridMultilevel"/>
    <w:tmpl w:val="73C4C7A8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7C34DD"/>
    <w:multiLevelType w:val="hybridMultilevel"/>
    <w:tmpl w:val="F81CFB72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97A"/>
    <w:rsid w:val="0002105B"/>
    <w:rsid w:val="000959A2"/>
    <w:rsid w:val="00154A16"/>
    <w:rsid w:val="001F1335"/>
    <w:rsid w:val="00222CBB"/>
    <w:rsid w:val="00306C2B"/>
    <w:rsid w:val="0036146E"/>
    <w:rsid w:val="003E397A"/>
    <w:rsid w:val="0040255D"/>
    <w:rsid w:val="00472F49"/>
    <w:rsid w:val="00537860"/>
    <w:rsid w:val="00736FD2"/>
    <w:rsid w:val="007E6CEE"/>
    <w:rsid w:val="008207BD"/>
    <w:rsid w:val="00991028"/>
    <w:rsid w:val="009F077F"/>
    <w:rsid w:val="00A800DB"/>
    <w:rsid w:val="00BC598E"/>
    <w:rsid w:val="00C06B47"/>
    <w:rsid w:val="00C5594E"/>
    <w:rsid w:val="00EE0A55"/>
    <w:rsid w:val="00F2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06679ED-042A-4B1A-98C3-A7882585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97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910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028"/>
    <w:pPr>
      <w:spacing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028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0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02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77F"/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77F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E60B4A46.dotm</Template>
  <TotalTime>0</TotalTime>
  <Pages>5</Pages>
  <Words>518</Words>
  <Characters>3264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ETH Zuerich</Company>
  <LinksUpToDate>false</LinksUpToDate>
  <CharactersWithSpaces>3775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zmattia</dc:creator>
  <cp:lastModifiedBy>Zampieri  Mattia</cp:lastModifiedBy>
  <cp:revision>3</cp:revision>
  <dcterms:created xsi:type="dcterms:W3CDTF">2016-03-24T12:46:00Z</dcterms:created>
  <dcterms:modified xsi:type="dcterms:W3CDTF">2016-03-24T13:08:00Z</dcterms:modified>
</cp:coreProperties>
</file>